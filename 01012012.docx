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A5DBA6" w14:textId="77777777" w:rsidR="001D2298" w:rsidRDefault="008E5728" w:rsidP="006F05F5">
      <w:pPr>
        <w:jc w:val="center"/>
        <w:rPr>
          <w:b/>
          <w:bCs/>
          <w:sz w:val="20"/>
          <w:szCs w:val="20"/>
        </w:rPr>
      </w:pPr>
      <w:r w:rsidRPr="00922A1E">
        <w:rPr>
          <w:b/>
          <w:bCs/>
          <w:sz w:val="20"/>
          <w:szCs w:val="20"/>
        </w:rPr>
        <w:t>MAHBUB MORSHED</w:t>
      </w:r>
    </w:p>
    <w:p w14:paraId="50E8203C" w14:textId="77777777" w:rsidR="005C14A9" w:rsidRDefault="005C14A9" w:rsidP="006F05F5">
      <w:pPr>
        <w:jc w:val="center"/>
        <w:rPr>
          <w:b/>
          <w:bCs/>
          <w:sz w:val="20"/>
          <w:szCs w:val="20"/>
        </w:rPr>
      </w:pPr>
    </w:p>
    <w:p w14:paraId="74297FBA" w14:textId="77777777" w:rsidR="0055391D" w:rsidRPr="00922A1E" w:rsidRDefault="0055391D" w:rsidP="006F05F5">
      <w:pPr>
        <w:jc w:val="center"/>
        <w:rPr>
          <w:b/>
          <w:bCs/>
          <w:sz w:val="20"/>
          <w:szCs w:val="20"/>
        </w:rPr>
      </w:pPr>
    </w:p>
    <w:p w14:paraId="7715EBEB" w14:textId="77777777" w:rsidR="005C14A9" w:rsidRDefault="005C14A9" w:rsidP="005C14A9">
      <w:pPr>
        <w:jc w:val="right"/>
        <w:rPr>
          <w:sz w:val="20"/>
          <w:szCs w:val="20"/>
        </w:rPr>
        <w:sectPr w:rsidR="005C14A9" w:rsidSect="000E574B">
          <w:headerReference w:type="default" r:id="rId11"/>
          <w:pgSz w:w="12240" w:h="15840" w:code="1"/>
          <w:pgMar w:top="1152" w:right="1152" w:bottom="1152" w:left="1152" w:header="720" w:footer="720" w:gutter="0"/>
          <w:cols w:space="720"/>
          <w:titlePg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6"/>
        <w:gridCol w:w="2316"/>
      </w:tblGrid>
      <w:tr w:rsidR="005C14A9" w14:paraId="3E1236C9" w14:textId="77777777" w:rsidTr="005C14A9">
        <w:tc>
          <w:tcPr>
            <w:tcW w:w="7938" w:type="dxa"/>
          </w:tcPr>
          <w:p w14:paraId="1F087F33" w14:textId="77777777" w:rsidR="005C14A9" w:rsidRDefault="005C14A9" w:rsidP="005C14A9">
            <w:pPr>
              <w:jc w:val="center"/>
              <w:rPr>
                <w:sz w:val="20"/>
                <w:szCs w:val="20"/>
              </w:rPr>
            </w:pPr>
            <w:r w:rsidRPr="00683265">
              <w:rPr>
                <w:sz w:val="20"/>
                <w:szCs w:val="20"/>
              </w:rPr>
              <w:lastRenderedPageBreak/>
              <w:t xml:space="preserve">116, </w:t>
            </w:r>
            <w:proofErr w:type="spellStart"/>
            <w:r w:rsidRPr="00683265">
              <w:rPr>
                <w:sz w:val="20"/>
                <w:szCs w:val="20"/>
              </w:rPr>
              <w:t>Shantibagh</w:t>
            </w:r>
            <w:proofErr w:type="spellEnd"/>
            <w:r w:rsidRPr="00683265">
              <w:rPr>
                <w:sz w:val="20"/>
                <w:szCs w:val="20"/>
              </w:rPr>
              <w:t>. Mosque Road. Dhaka-1217</w:t>
            </w:r>
          </w:p>
          <w:p w14:paraId="24047F80" w14:textId="77777777" w:rsidR="005C14A9" w:rsidRDefault="005C14A9" w:rsidP="005C14A9">
            <w:pPr>
              <w:jc w:val="center"/>
              <w:rPr>
                <w:b/>
                <w:bCs/>
                <w:sz w:val="20"/>
                <w:szCs w:val="20"/>
              </w:rPr>
            </w:pPr>
            <w:r w:rsidRPr="00922A1E">
              <w:sym w:font="Symbol" w:char="F0B7"/>
            </w:r>
            <w:r w:rsidRPr="00683265">
              <w:rPr>
                <w:sz w:val="20"/>
                <w:szCs w:val="20"/>
              </w:rPr>
              <w:t xml:space="preserve"> Cell: (+</w:t>
            </w:r>
            <w:proofErr w:type="gramStart"/>
            <w:r w:rsidRPr="00683265">
              <w:rPr>
                <w:sz w:val="20"/>
                <w:szCs w:val="20"/>
              </w:rPr>
              <w:t>880)1723455741</w:t>
            </w:r>
            <w:proofErr w:type="gramEnd"/>
            <w:r w:rsidRPr="00683265">
              <w:rPr>
                <w:sz w:val="20"/>
                <w:szCs w:val="20"/>
              </w:rPr>
              <w:t xml:space="preserve"> </w:t>
            </w:r>
            <w:r w:rsidRPr="00922A1E">
              <w:sym w:font="Symbol" w:char="F0B7"/>
            </w:r>
            <w:r w:rsidRPr="006832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683265">
              <w:rPr>
                <w:sz w:val="20"/>
                <w:szCs w:val="20"/>
              </w:rPr>
              <w:t xml:space="preserve">E-mail: </w:t>
            </w:r>
            <w:hyperlink r:id="rId12" w:history="1">
              <w:r w:rsidRPr="007B792E">
                <w:rPr>
                  <w:rStyle w:val="Hyperlink"/>
                  <w:sz w:val="20"/>
                  <w:szCs w:val="20"/>
                </w:rPr>
                <w:t>prottoy@live.com</w:t>
              </w:r>
            </w:hyperlink>
          </w:p>
          <w:p w14:paraId="5B9C1F46" w14:textId="77777777" w:rsidR="005C14A9" w:rsidRDefault="005C14A9" w:rsidP="005C14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214" w:type="dxa"/>
          </w:tcPr>
          <w:p w14:paraId="0F68AF1A" w14:textId="77777777" w:rsidR="005C14A9" w:rsidRDefault="005C14A9" w:rsidP="005C14A9">
            <w:pPr>
              <w:jc w:val="right"/>
              <w:rPr>
                <w:sz w:val="20"/>
                <w:szCs w:val="20"/>
              </w:rPr>
            </w:pPr>
            <w:r w:rsidRPr="005C14A9">
              <w:rPr>
                <w:noProof/>
                <w:sz w:val="20"/>
                <w:szCs w:val="20"/>
              </w:rPr>
              <w:drawing>
                <wp:inline distT="0" distB="0" distL="0" distR="0" wp14:anchorId="3A1AA3AC" wp14:editId="2B05C5A4">
                  <wp:extent cx="1312600" cy="1312600"/>
                  <wp:effectExtent l="19050" t="0" r="1850" b="0"/>
                  <wp:docPr id="5" name="Picture 3" descr="C:\Documents and Settings\prottoy\Desktop\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prottoy\Desktop\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285" cy="131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C9BA7" w14:textId="77777777" w:rsidR="001D2298" w:rsidRDefault="001D2298" w:rsidP="005C14A9">
      <w:pPr>
        <w:jc w:val="right"/>
        <w:rPr>
          <w:sz w:val="20"/>
          <w:szCs w:val="20"/>
        </w:rPr>
      </w:pPr>
    </w:p>
    <w:p w14:paraId="537C3F51" w14:textId="77777777" w:rsidR="005C14A9" w:rsidRPr="00683265" w:rsidRDefault="005C14A9" w:rsidP="005C14A9">
      <w:pPr>
        <w:jc w:val="right"/>
        <w:rPr>
          <w:sz w:val="20"/>
          <w:szCs w:val="20"/>
        </w:rPr>
      </w:pPr>
    </w:p>
    <w:p w14:paraId="6095E49C" w14:textId="77777777" w:rsidR="000E574B" w:rsidRPr="00922A1E" w:rsidRDefault="00BB2C6B" w:rsidP="006F05F5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77BFB59">
          <v:line id="_x0000_s1026" style="position:absolute;z-index:251655680" from="0,8.25pt" to="7in,8.25pt" strokeweight="1.5pt"/>
        </w:pict>
      </w:r>
    </w:p>
    <w:p w14:paraId="71701ADF" w14:textId="77777777" w:rsidR="000E574B" w:rsidRPr="00922A1E" w:rsidRDefault="002F6B2D">
      <w:pPr>
        <w:pStyle w:val="Heading3"/>
        <w:rPr>
          <w:sz w:val="20"/>
          <w:szCs w:val="20"/>
        </w:rPr>
      </w:pPr>
      <w:r w:rsidRPr="00922A1E">
        <w:rPr>
          <w:sz w:val="20"/>
          <w:szCs w:val="20"/>
        </w:rPr>
        <w:t xml:space="preserve"> B.sc </w:t>
      </w:r>
      <w:r w:rsidR="005070B4" w:rsidRPr="00922A1E">
        <w:rPr>
          <w:sz w:val="20"/>
          <w:szCs w:val="20"/>
        </w:rPr>
        <w:t>Computer Science and Engineer</w:t>
      </w:r>
      <w:r w:rsidR="002D1779" w:rsidRPr="00922A1E">
        <w:rPr>
          <w:sz w:val="20"/>
          <w:szCs w:val="20"/>
        </w:rPr>
        <w:t>ing Student</w:t>
      </w:r>
    </w:p>
    <w:p w14:paraId="74C3D3EC" w14:textId="77777777" w:rsidR="000E574B" w:rsidRPr="00922A1E" w:rsidRDefault="00BB2C6B" w:rsidP="00C843A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 w14:anchorId="0A6645D9">
          <v:line id="_x0000_s1027" style="position:absolute;left:0;text-align:left;z-index:251658752" from="0,4.75pt" to="7in,4.75pt" strokeweight="1.5pt"/>
        </w:pict>
      </w:r>
    </w:p>
    <w:p w14:paraId="17A5E8C4" w14:textId="77777777" w:rsidR="007D4AD8" w:rsidRDefault="007D4AD8" w:rsidP="006F05F5">
      <w:pPr>
        <w:jc w:val="both"/>
        <w:rPr>
          <w:color w:val="000000"/>
          <w:sz w:val="20"/>
          <w:szCs w:val="20"/>
        </w:rPr>
      </w:pPr>
      <w:r w:rsidRPr="00BA5196">
        <w:rPr>
          <w:color w:val="000000"/>
          <w:sz w:val="20"/>
          <w:szCs w:val="20"/>
        </w:rPr>
        <w:t>Objective:</w:t>
      </w:r>
    </w:p>
    <w:p w14:paraId="607AF64A" w14:textId="2B314EB1" w:rsidR="000E574B" w:rsidRPr="00BA5196" w:rsidRDefault="00BB2C6B" w:rsidP="008926A1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To work in </w:t>
      </w:r>
      <w:proofErr w:type="gramStart"/>
      <w:r>
        <w:rPr>
          <w:color w:val="000000"/>
          <w:sz w:val="20"/>
          <w:szCs w:val="20"/>
        </w:rPr>
        <w:t>a  professional</w:t>
      </w:r>
      <w:proofErr w:type="gramEnd"/>
      <w:r>
        <w:rPr>
          <w:color w:val="000000"/>
          <w:sz w:val="20"/>
          <w:szCs w:val="20"/>
        </w:rPr>
        <w:t xml:space="preserve"> environment where I will be able to use my programming skills to meet the corporations goal.</w:t>
      </w:r>
    </w:p>
    <w:p w14:paraId="684771F0" w14:textId="77777777" w:rsidR="007D4AD8" w:rsidRDefault="007D4AD8" w:rsidP="006F05F5">
      <w:pPr>
        <w:jc w:val="both"/>
        <w:rPr>
          <w:sz w:val="20"/>
          <w:szCs w:val="20"/>
        </w:rPr>
      </w:pPr>
    </w:p>
    <w:p w14:paraId="2C982247" w14:textId="5B860561" w:rsidR="00271060" w:rsidRDefault="00271060" w:rsidP="006F05F5">
      <w:pPr>
        <w:jc w:val="both"/>
        <w:rPr>
          <w:sz w:val="20"/>
          <w:szCs w:val="20"/>
        </w:rPr>
      </w:pPr>
      <w:r>
        <w:rPr>
          <w:sz w:val="20"/>
          <w:szCs w:val="20"/>
        </w:rPr>
        <w:t>Job Experience:</w:t>
      </w:r>
    </w:p>
    <w:p w14:paraId="20EDBD5B" w14:textId="4428C27C" w:rsidR="00271060" w:rsidRDefault="00271060" w:rsidP="006F05F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proofErr w:type="spellStart"/>
      <w:r w:rsidRPr="00271060">
        <w:rPr>
          <w:sz w:val="20"/>
          <w:szCs w:val="20"/>
        </w:rPr>
        <w:t>ManGoes</w:t>
      </w:r>
      <w:proofErr w:type="spellEnd"/>
      <w:r w:rsidRPr="00271060">
        <w:rPr>
          <w:sz w:val="20"/>
          <w:szCs w:val="20"/>
        </w:rPr>
        <w:t xml:space="preserve"> Mobile. (</w:t>
      </w:r>
      <w:proofErr w:type="gramStart"/>
      <w:r w:rsidRPr="00271060">
        <w:rPr>
          <w:sz w:val="20"/>
          <w:szCs w:val="20"/>
        </w:rPr>
        <w:t>iPhone</w:t>
      </w:r>
      <w:proofErr w:type="gramEnd"/>
      <w:r w:rsidRPr="00271060">
        <w:rPr>
          <w:sz w:val="20"/>
          <w:szCs w:val="20"/>
        </w:rPr>
        <w:t xml:space="preserve"> </w:t>
      </w:r>
      <w:r w:rsidR="001D6A65">
        <w:rPr>
          <w:sz w:val="20"/>
          <w:szCs w:val="20"/>
        </w:rPr>
        <w:t>app developer). (From April 2011</w:t>
      </w:r>
      <w:r w:rsidRPr="00271060">
        <w:rPr>
          <w:sz w:val="20"/>
          <w:szCs w:val="20"/>
        </w:rPr>
        <w:t xml:space="preserve"> To Present).</w:t>
      </w:r>
    </w:p>
    <w:p w14:paraId="5E0997A1" w14:textId="269D3980" w:rsidR="00FF32D7" w:rsidRPr="00FF32D7" w:rsidRDefault="00FF32D7" w:rsidP="00FF32D7">
      <w:pPr>
        <w:pStyle w:val="ListParagraph"/>
        <w:numPr>
          <w:ilvl w:val="1"/>
          <w:numId w:val="28"/>
        </w:numPr>
        <w:jc w:val="both"/>
        <w:rPr>
          <w:sz w:val="20"/>
          <w:szCs w:val="20"/>
        </w:rPr>
      </w:pPr>
      <w:r w:rsidRPr="00FF32D7">
        <w:rPr>
          <w:sz w:val="20"/>
          <w:szCs w:val="20"/>
        </w:rPr>
        <w:t xml:space="preserve">Gained valuable technical experience and also developed personal effectiveness within a corporate </w:t>
      </w:r>
      <w:r w:rsidR="00BB2C6B">
        <w:rPr>
          <w:sz w:val="20"/>
          <w:szCs w:val="20"/>
        </w:rPr>
        <w:t>environment</w:t>
      </w:r>
      <w:r w:rsidRPr="00FF32D7">
        <w:rPr>
          <w:sz w:val="20"/>
          <w:szCs w:val="20"/>
        </w:rPr>
        <w:t>.</w:t>
      </w:r>
    </w:p>
    <w:p w14:paraId="31A88C84" w14:textId="145B392C" w:rsidR="008F6CCD" w:rsidRPr="00BA5196" w:rsidRDefault="0085114A" w:rsidP="00B9217A">
      <w:pPr>
        <w:rPr>
          <w:sz w:val="20"/>
          <w:szCs w:val="20"/>
        </w:rPr>
      </w:pPr>
      <w:r w:rsidRPr="00BA5196">
        <w:rPr>
          <w:sz w:val="20"/>
          <w:szCs w:val="20"/>
        </w:rPr>
        <w:t>Projects:</w:t>
      </w:r>
    </w:p>
    <w:p w14:paraId="2A236A2A" w14:textId="77777777" w:rsidR="008F6CCD" w:rsidRDefault="008F6CCD" w:rsidP="004D40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Change</w:t>
      </w:r>
    </w:p>
    <w:p w14:paraId="2C960F5D" w14:textId="77777777" w:rsidR="004441DB" w:rsidRDefault="008F6CCD" w:rsidP="008F6CCD">
      <w:pPr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A crowdsourcing platform for the mass population of Bangladesh.</w:t>
      </w:r>
      <w:proofErr w:type="gramEnd"/>
      <w:r>
        <w:rPr>
          <w:sz w:val="20"/>
          <w:szCs w:val="20"/>
        </w:rPr>
        <w:t xml:space="preserve"> </w:t>
      </w:r>
      <w:r w:rsidR="00342559">
        <w:rPr>
          <w:sz w:val="20"/>
          <w:szCs w:val="20"/>
        </w:rPr>
        <w:t>Won to</w:t>
      </w:r>
      <w:r>
        <w:rPr>
          <w:sz w:val="20"/>
          <w:szCs w:val="20"/>
        </w:rPr>
        <w:t xml:space="preserve">p ten </w:t>
      </w:r>
      <w:proofErr w:type="gramStart"/>
      <w:r w:rsidR="00342559">
        <w:rPr>
          <w:sz w:val="20"/>
          <w:szCs w:val="20"/>
        </w:rPr>
        <w:t>position</w:t>
      </w:r>
      <w:proofErr w:type="gramEnd"/>
      <w:r>
        <w:rPr>
          <w:sz w:val="20"/>
          <w:szCs w:val="20"/>
        </w:rPr>
        <w:t xml:space="preserve"> at</w:t>
      </w:r>
      <w:r w:rsidR="00332272">
        <w:rPr>
          <w:sz w:val="20"/>
          <w:szCs w:val="20"/>
        </w:rPr>
        <w:t xml:space="preserve"> Basis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SofExpo</w:t>
      </w:r>
      <w:proofErr w:type="spellEnd"/>
      <w:r>
        <w:rPr>
          <w:sz w:val="20"/>
          <w:szCs w:val="20"/>
        </w:rPr>
        <w:t xml:space="preserve"> </w:t>
      </w:r>
      <w:r w:rsidR="00342559">
        <w:rPr>
          <w:sz w:val="20"/>
          <w:szCs w:val="20"/>
        </w:rPr>
        <w:t xml:space="preserve">IISP </w:t>
      </w:r>
      <w:r>
        <w:rPr>
          <w:sz w:val="20"/>
          <w:szCs w:val="20"/>
        </w:rPr>
        <w:t>2012.</w:t>
      </w:r>
      <w:r w:rsidR="004441DB">
        <w:rPr>
          <w:sz w:val="20"/>
          <w:szCs w:val="20"/>
        </w:rPr>
        <w:t xml:space="preserve"> There is an iPhone, Android and web version. </w:t>
      </w:r>
    </w:p>
    <w:p w14:paraId="6561C86C" w14:textId="28AA21DF" w:rsidR="004441DB" w:rsidRPr="008F6CCD" w:rsidRDefault="004441DB" w:rsidP="00423B6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14" w:history="1">
        <w:r w:rsidRPr="0051488D">
          <w:rPr>
            <w:rStyle w:val="Hyperlink"/>
            <w:sz w:val="20"/>
            <w:szCs w:val="20"/>
          </w:rPr>
          <w:t>http://www.changebd.net</w:t>
        </w:r>
      </w:hyperlink>
    </w:p>
    <w:p w14:paraId="14F5D0E9" w14:textId="77777777" w:rsidR="00A70B23" w:rsidRDefault="00A70B23" w:rsidP="004D40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Doc2Doc</w:t>
      </w:r>
    </w:p>
    <w:p w14:paraId="355C3371" w14:textId="6F96A58C" w:rsidR="00A70B23" w:rsidRPr="00A70B23" w:rsidRDefault="00A70B23" w:rsidP="00A70B23">
      <w:pPr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Ongoing project at </w:t>
      </w:r>
      <w:proofErr w:type="spellStart"/>
      <w:r>
        <w:rPr>
          <w:sz w:val="20"/>
          <w:szCs w:val="20"/>
        </w:rPr>
        <w:t>ManGoes</w:t>
      </w:r>
      <w:proofErr w:type="spellEnd"/>
      <w:r>
        <w:rPr>
          <w:sz w:val="20"/>
          <w:szCs w:val="20"/>
        </w:rPr>
        <w:t xml:space="preserve"> Mobile.</w:t>
      </w:r>
      <w:proofErr w:type="gramEnd"/>
      <w:r>
        <w:rPr>
          <w:sz w:val="20"/>
          <w:szCs w:val="20"/>
        </w:rPr>
        <w:t xml:space="preserve"> </w:t>
      </w:r>
      <w:r w:rsidR="00FF32D7">
        <w:rPr>
          <w:sz w:val="20"/>
          <w:szCs w:val="20"/>
        </w:rPr>
        <w:t xml:space="preserve"> Project </w:t>
      </w:r>
      <w:proofErr w:type="spellStart"/>
      <w:r w:rsidR="00FF32D7">
        <w:rPr>
          <w:sz w:val="20"/>
          <w:szCs w:val="20"/>
        </w:rPr>
        <w:t>Responsibilties</w:t>
      </w:r>
      <w:proofErr w:type="spellEnd"/>
      <w:r w:rsidR="00FF32D7">
        <w:rPr>
          <w:sz w:val="20"/>
          <w:szCs w:val="20"/>
        </w:rPr>
        <w:t xml:space="preserve">: </w:t>
      </w:r>
      <w:r>
        <w:rPr>
          <w:sz w:val="20"/>
          <w:szCs w:val="20"/>
        </w:rPr>
        <w:t>iPhone developer.</w:t>
      </w:r>
    </w:p>
    <w:p w14:paraId="2D2E43C1" w14:textId="77777777" w:rsidR="00A70B23" w:rsidRDefault="00A70B23" w:rsidP="004D40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Swinfen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2EE8B4F3" w14:textId="6E1BBDAA" w:rsidR="00271060" w:rsidRPr="00A70B23" w:rsidRDefault="00A70B23" w:rsidP="00271060">
      <w:pPr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iPhone</w:t>
      </w:r>
      <w:proofErr w:type="gramEnd"/>
      <w:r>
        <w:rPr>
          <w:sz w:val="20"/>
          <w:szCs w:val="20"/>
        </w:rPr>
        <w:t xml:space="preserve"> client project at </w:t>
      </w:r>
      <w:proofErr w:type="spellStart"/>
      <w:r>
        <w:rPr>
          <w:sz w:val="20"/>
          <w:szCs w:val="20"/>
        </w:rPr>
        <w:t>ManGoes</w:t>
      </w:r>
      <w:proofErr w:type="spellEnd"/>
      <w:r>
        <w:rPr>
          <w:sz w:val="20"/>
          <w:szCs w:val="20"/>
        </w:rPr>
        <w:t xml:space="preserve"> Mobile. </w:t>
      </w:r>
      <w:r w:rsidR="00FF32D7">
        <w:rPr>
          <w:sz w:val="20"/>
          <w:szCs w:val="20"/>
        </w:rPr>
        <w:t xml:space="preserve">Project </w:t>
      </w:r>
      <w:proofErr w:type="spellStart"/>
      <w:r w:rsidR="00FF32D7">
        <w:rPr>
          <w:sz w:val="20"/>
          <w:szCs w:val="20"/>
        </w:rPr>
        <w:t>Responsibilties</w:t>
      </w:r>
      <w:proofErr w:type="spellEnd"/>
      <w:r w:rsidR="00FF32D7">
        <w:rPr>
          <w:sz w:val="20"/>
          <w:szCs w:val="20"/>
        </w:rPr>
        <w:t xml:space="preserve">: </w:t>
      </w:r>
      <w:r w:rsidR="00271060">
        <w:rPr>
          <w:sz w:val="20"/>
          <w:szCs w:val="20"/>
        </w:rPr>
        <w:t>iPhone developer.</w:t>
      </w:r>
    </w:p>
    <w:p w14:paraId="03F1B8F7" w14:textId="77777777" w:rsidR="00271060" w:rsidRDefault="00271060" w:rsidP="00271060">
      <w:pPr>
        <w:rPr>
          <w:sz w:val="20"/>
          <w:szCs w:val="20"/>
        </w:rPr>
      </w:pPr>
    </w:p>
    <w:p w14:paraId="46B9989A" w14:textId="2DABB26C" w:rsidR="00A70B23" w:rsidRPr="00271060" w:rsidRDefault="00A70B23" w:rsidP="00271060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proofErr w:type="gramStart"/>
      <w:r w:rsidRPr="00271060">
        <w:rPr>
          <w:sz w:val="20"/>
          <w:szCs w:val="20"/>
        </w:rPr>
        <w:t>inTown</w:t>
      </w:r>
      <w:proofErr w:type="spellEnd"/>
      <w:proofErr w:type="gramEnd"/>
      <w:r w:rsidRPr="00271060">
        <w:rPr>
          <w:sz w:val="20"/>
          <w:szCs w:val="20"/>
        </w:rPr>
        <w:t xml:space="preserve"> </w:t>
      </w:r>
    </w:p>
    <w:p w14:paraId="7E618DF8" w14:textId="1B366556" w:rsidR="00271060" w:rsidRPr="00A70B23" w:rsidRDefault="00A70B23" w:rsidP="00271060">
      <w:pPr>
        <w:ind w:left="1440"/>
        <w:rPr>
          <w:sz w:val="20"/>
          <w:szCs w:val="20"/>
        </w:rPr>
      </w:pPr>
      <w:proofErr w:type="gramStart"/>
      <w:r w:rsidRPr="00A70B23">
        <w:rPr>
          <w:sz w:val="20"/>
          <w:szCs w:val="20"/>
        </w:rPr>
        <w:t>iPhone</w:t>
      </w:r>
      <w:proofErr w:type="gramEnd"/>
      <w:r w:rsidRPr="00A70B23">
        <w:rPr>
          <w:sz w:val="20"/>
          <w:szCs w:val="20"/>
        </w:rPr>
        <w:t xml:space="preserve"> client project</w:t>
      </w:r>
      <w:r w:rsidR="00B7007B">
        <w:rPr>
          <w:sz w:val="20"/>
          <w:szCs w:val="20"/>
        </w:rPr>
        <w:t xml:space="preserve"> at </w:t>
      </w:r>
      <w:proofErr w:type="spellStart"/>
      <w:r w:rsidR="00B7007B">
        <w:rPr>
          <w:sz w:val="20"/>
          <w:szCs w:val="20"/>
        </w:rPr>
        <w:t>ManGoes</w:t>
      </w:r>
      <w:proofErr w:type="spellEnd"/>
      <w:r w:rsidR="00B7007B">
        <w:rPr>
          <w:sz w:val="20"/>
          <w:szCs w:val="20"/>
        </w:rPr>
        <w:t xml:space="preserve"> M</w:t>
      </w:r>
      <w:r>
        <w:rPr>
          <w:sz w:val="20"/>
          <w:szCs w:val="20"/>
        </w:rPr>
        <w:t>obile</w:t>
      </w:r>
      <w:r w:rsidR="00271060" w:rsidRPr="00271060">
        <w:rPr>
          <w:sz w:val="20"/>
          <w:szCs w:val="20"/>
        </w:rPr>
        <w:t xml:space="preserve"> </w:t>
      </w:r>
      <w:r w:rsidR="00FF32D7">
        <w:rPr>
          <w:sz w:val="20"/>
          <w:szCs w:val="20"/>
        </w:rPr>
        <w:t xml:space="preserve">Project </w:t>
      </w:r>
      <w:proofErr w:type="spellStart"/>
      <w:r w:rsidR="00FF32D7">
        <w:rPr>
          <w:sz w:val="20"/>
          <w:szCs w:val="20"/>
        </w:rPr>
        <w:t>Responsibilties</w:t>
      </w:r>
      <w:proofErr w:type="spellEnd"/>
      <w:r w:rsidR="00FF32D7">
        <w:rPr>
          <w:sz w:val="20"/>
          <w:szCs w:val="20"/>
        </w:rPr>
        <w:t xml:space="preserve">: </w:t>
      </w:r>
      <w:r w:rsidR="00271060">
        <w:rPr>
          <w:sz w:val="20"/>
          <w:szCs w:val="20"/>
        </w:rPr>
        <w:t>iPhone developer.</w:t>
      </w:r>
    </w:p>
    <w:p w14:paraId="41FFFA10" w14:textId="7F0AA6EE" w:rsidR="00A70B23" w:rsidRPr="00A70B23" w:rsidRDefault="00A70B23" w:rsidP="00A70B23">
      <w:pPr>
        <w:ind w:left="720" w:firstLine="720"/>
        <w:rPr>
          <w:sz w:val="20"/>
          <w:szCs w:val="20"/>
        </w:rPr>
      </w:pPr>
    </w:p>
    <w:p w14:paraId="1429043E" w14:textId="658D32DC" w:rsidR="004D406F" w:rsidRPr="00BA5196" w:rsidRDefault="00DD3139" w:rsidP="004D40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“Did you mean” query</w:t>
      </w:r>
      <w:r w:rsidR="00E47603" w:rsidRPr="00BA5196">
        <w:rPr>
          <w:rFonts w:ascii="Times New Roman" w:hAnsi="Times New Roman"/>
          <w:sz w:val="20"/>
          <w:szCs w:val="20"/>
        </w:rPr>
        <w:t xml:space="preserve"> for </w:t>
      </w:r>
      <w:proofErr w:type="gramStart"/>
      <w:r w:rsidR="00EA7F91" w:rsidRPr="00BA5196">
        <w:rPr>
          <w:rFonts w:ascii="Times New Roman" w:hAnsi="Times New Roman"/>
          <w:sz w:val="20"/>
          <w:szCs w:val="20"/>
        </w:rPr>
        <w:t xml:space="preserve">Bangla  </w:t>
      </w:r>
      <w:r w:rsidR="00E47603" w:rsidRPr="00BA5196">
        <w:rPr>
          <w:rFonts w:ascii="Times New Roman" w:hAnsi="Times New Roman"/>
          <w:sz w:val="20"/>
          <w:szCs w:val="20"/>
        </w:rPr>
        <w:t>Search</w:t>
      </w:r>
      <w:proofErr w:type="gramEnd"/>
      <w:r w:rsidR="00E47603" w:rsidRPr="00BA5196">
        <w:rPr>
          <w:rFonts w:ascii="Times New Roman" w:hAnsi="Times New Roman"/>
          <w:sz w:val="20"/>
          <w:szCs w:val="20"/>
        </w:rPr>
        <w:t xml:space="preserve"> Engine (</w:t>
      </w:r>
      <w:r w:rsidR="00BB2C6B">
        <w:rPr>
          <w:rFonts w:ascii="Times New Roman" w:hAnsi="Times New Roman"/>
          <w:sz w:val="20"/>
          <w:szCs w:val="20"/>
        </w:rPr>
        <w:t>T</w:t>
      </w:r>
      <w:r w:rsidR="00E47603" w:rsidRPr="00BA5196">
        <w:rPr>
          <w:rFonts w:ascii="Times New Roman" w:hAnsi="Times New Roman"/>
          <w:sz w:val="20"/>
          <w:szCs w:val="20"/>
        </w:rPr>
        <w:t>hesis project)</w:t>
      </w:r>
    </w:p>
    <w:p w14:paraId="04947C7E" w14:textId="77777777" w:rsidR="00666B21" w:rsidRPr="00BA5196" w:rsidRDefault="00661328" w:rsidP="00661328">
      <w:pPr>
        <w:ind w:left="720" w:firstLine="720"/>
        <w:rPr>
          <w:sz w:val="20"/>
          <w:szCs w:val="20"/>
        </w:rPr>
      </w:pPr>
      <w:proofErr w:type="gramStart"/>
      <w:r w:rsidRPr="00BA5196">
        <w:rPr>
          <w:sz w:val="20"/>
          <w:szCs w:val="20"/>
        </w:rPr>
        <w:t xml:space="preserve">If you </w:t>
      </w:r>
      <w:proofErr w:type="spellStart"/>
      <w:r w:rsidR="004C7A4A" w:rsidRPr="00BA5196">
        <w:rPr>
          <w:sz w:val="20"/>
          <w:szCs w:val="20"/>
        </w:rPr>
        <w:t>g</w:t>
      </w:r>
      <w:r w:rsidRPr="00BA5196">
        <w:rPr>
          <w:sz w:val="20"/>
          <w:szCs w:val="20"/>
        </w:rPr>
        <w:t>oogle</w:t>
      </w:r>
      <w:proofErr w:type="spellEnd"/>
      <w:r w:rsidRPr="00BA5196">
        <w:rPr>
          <w:sz w:val="20"/>
          <w:szCs w:val="20"/>
        </w:rPr>
        <w:t xml:space="preserve"> with a misspelled keyword Google suggest you with a “Did you mean” option for English.</w:t>
      </w:r>
      <w:proofErr w:type="gramEnd"/>
      <w:r w:rsidRPr="00BA5196">
        <w:rPr>
          <w:sz w:val="20"/>
          <w:szCs w:val="20"/>
        </w:rPr>
        <w:t xml:space="preserve"> But for a misspelled Bangla query it wil</w:t>
      </w:r>
      <w:r w:rsidR="007903D2" w:rsidRPr="00BA5196">
        <w:rPr>
          <w:sz w:val="20"/>
          <w:szCs w:val="20"/>
        </w:rPr>
        <w:t xml:space="preserve">l not return you with a “Did you mean” option. </w:t>
      </w:r>
      <w:r w:rsidR="00527AC9" w:rsidRPr="00BA5196">
        <w:rPr>
          <w:sz w:val="20"/>
          <w:szCs w:val="20"/>
        </w:rPr>
        <w:t xml:space="preserve">Google provides only exact search for Bangla. </w:t>
      </w:r>
      <w:r w:rsidR="00AC1550" w:rsidRPr="00BA5196">
        <w:rPr>
          <w:sz w:val="20"/>
          <w:szCs w:val="20"/>
        </w:rPr>
        <w:t>Our goal is to make a “Did you mean”</w:t>
      </w:r>
      <w:r w:rsidR="00103670" w:rsidRPr="00BA5196">
        <w:rPr>
          <w:sz w:val="20"/>
          <w:szCs w:val="20"/>
        </w:rPr>
        <w:t xml:space="preserve"> feature for Bangla.</w:t>
      </w:r>
      <w:r w:rsidR="003925BA" w:rsidRPr="00BA5196">
        <w:rPr>
          <w:sz w:val="20"/>
          <w:szCs w:val="20"/>
        </w:rPr>
        <w:t xml:space="preserve"> </w:t>
      </w:r>
    </w:p>
    <w:p w14:paraId="4F78A991" w14:textId="77777777" w:rsidR="00B0480D" w:rsidRPr="00BA5196" w:rsidRDefault="003925BA" w:rsidP="00661328">
      <w:pPr>
        <w:ind w:left="720" w:firstLine="720"/>
        <w:rPr>
          <w:sz w:val="20"/>
          <w:szCs w:val="20"/>
        </w:rPr>
      </w:pPr>
      <w:r w:rsidRPr="00BA5196">
        <w:rPr>
          <w:sz w:val="20"/>
          <w:szCs w:val="20"/>
        </w:rPr>
        <w:t xml:space="preserve">The </w:t>
      </w:r>
      <w:r w:rsidR="005336A1" w:rsidRPr="00BA5196">
        <w:rPr>
          <w:sz w:val="20"/>
          <w:szCs w:val="20"/>
        </w:rPr>
        <w:t xml:space="preserve">project is based on </w:t>
      </w:r>
      <w:r w:rsidR="00964EED" w:rsidRPr="00BA5196">
        <w:rPr>
          <w:sz w:val="20"/>
          <w:szCs w:val="20"/>
        </w:rPr>
        <w:t xml:space="preserve">three open source projects </w:t>
      </w:r>
      <w:r w:rsidR="005336A1" w:rsidRPr="00BA5196">
        <w:rPr>
          <w:sz w:val="20"/>
          <w:szCs w:val="20"/>
        </w:rPr>
        <w:t xml:space="preserve">Apache </w:t>
      </w:r>
      <w:proofErr w:type="spellStart"/>
      <w:proofErr w:type="gramStart"/>
      <w:r w:rsidR="005336A1" w:rsidRPr="00BA5196">
        <w:rPr>
          <w:sz w:val="20"/>
          <w:szCs w:val="20"/>
        </w:rPr>
        <w:t>Lucene</w:t>
      </w:r>
      <w:proofErr w:type="spellEnd"/>
      <w:r w:rsidR="005336A1" w:rsidRPr="00BA5196">
        <w:rPr>
          <w:sz w:val="20"/>
          <w:szCs w:val="20"/>
        </w:rPr>
        <w:t xml:space="preserve"> </w:t>
      </w:r>
      <w:r w:rsidR="001A72A0" w:rsidRPr="00BA5196">
        <w:rPr>
          <w:sz w:val="20"/>
          <w:szCs w:val="20"/>
        </w:rPr>
        <w:t>,</w:t>
      </w:r>
      <w:proofErr w:type="gramEnd"/>
      <w:r w:rsidR="003108FF" w:rsidRPr="00BA5196">
        <w:rPr>
          <w:sz w:val="20"/>
          <w:szCs w:val="20"/>
        </w:rPr>
        <w:t xml:space="preserve"> </w:t>
      </w:r>
      <w:proofErr w:type="spellStart"/>
      <w:r w:rsidR="005336A1" w:rsidRPr="00BA5196">
        <w:rPr>
          <w:sz w:val="20"/>
          <w:szCs w:val="20"/>
        </w:rPr>
        <w:t>N</w:t>
      </w:r>
      <w:r w:rsidRPr="00BA5196">
        <w:rPr>
          <w:sz w:val="20"/>
          <w:szCs w:val="20"/>
        </w:rPr>
        <w:t>utch</w:t>
      </w:r>
      <w:proofErr w:type="spellEnd"/>
      <w:r w:rsidRPr="00BA5196">
        <w:rPr>
          <w:sz w:val="20"/>
          <w:szCs w:val="20"/>
        </w:rPr>
        <w:t xml:space="preserve"> and </w:t>
      </w:r>
      <w:proofErr w:type="spellStart"/>
      <w:r w:rsidRPr="00BA5196">
        <w:rPr>
          <w:sz w:val="20"/>
          <w:szCs w:val="20"/>
        </w:rPr>
        <w:t>Solr</w:t>
      </w:r>
      <w:proofErr w:type="spellEnd"/>
      <w:r w:rsidRPr="00BA5196">
        <w:rPr>
          <w:sz w:val="20"/>
          <w:szCs w:val="20"/>
        </w:rPr>
        <w:t xml:space="preserve">. </w:t>
      </w:r>
    </w:p>
    <w:p w14:paraId="630DF791" w14:textId="77777777" w:rsidR="008C7A76" w:rsidRPr="00BA5196" w:rsidRDefault="008C7A76" w:rsidP="00661328">
      <w:pPr>
        <w:ind w:left="720" w:firstLine="720"/>
        <w:rPr>
          <w:sz w:val="20"/>
          <w:szCs w:val="20"/>
        </w:rPr>
      </w:pPr>
    </w:p>
    <w:p w14:paraId="58091FA3" w14:textId="77777777" w:rsidR="00EC35BE" w:rsidRPr="00BB2C6B" w:rsidRDefault="00EC35BE" w:rsidP="00BB2C6B">
      <w:pPr>
        <w:rPr>
          <w:sz w:val="20"/>
          <w:szCs w:val="20"/>
        </w:rPr>
      </w:pPr>
    </w:p>
    <w:p w14:paraId="710F9A3C" w14:textId="77777777" w:rsidR="001250D3" w:rsidRPr="00BA5196" w:rsidRDefault="0026223A" w:rsidP="0026223A">
      <w:pPr>
        <w:rPr>
          <w:sz w:val="20"/>
          <w:szCs w:val="20"/>
        </w:rPr>
      </w:pPr>
      <w:r w:rsidRPr="00BA5196">
        <w:rPr>
          <w:rFonts w:eastAsia="Calibri"/>
          <w:sz w:val="20"/>
          <w:szCs w:val="20"/>
        </w:rPr>
        <w:t>Participations:</w:t>
      </w:r>
    </w:p>
    <w:p w14:paraId="7E9CF0D2" w14:textId="4382CA03" w:rsidR="008F6CCD" w:rsidRPr="008F6CCD" w:rsidRDefault="008F6CCD" w:rsidP="008F6CCD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Participated in</w:t>
      </w:r>
      <w:r w:rsidR="00ED53A7">
        <w:rPr>
          <w:rFonts w:ascii="Times New Roman" w:hAnsi="Times New Roman"/>
          <w:sz w:val="20"/>
          <w:szCs w:val="20"/>
        </w:rPr>
        <w:t xml:space="preserve"> BASIS</w:t>
      </w:r>
      <w:r w:rsidRPr="00BA519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SoftExpo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DB79DE">
        <w:rPr>
          <w:rFonts w:ascii="Times New Roman" w:hAnsi="Times New Roman"/>
          <w:sz w:val="20"/>
          <w:szCs w:val="20"/>
        </w:rPr>
        <w:t xml:space="preserve">IISP </w:t>
      </w:r>
      <w:r w:rsidR="004441DB">
        <w:rPr>
          <w:rFonts w:ascii="Times New Roman" w:hAnsi="Times New Roman"/>
          <w:sz w:val="20"/>
          <w:szCs w:val="20"/>
        </w:rPr>
        <w:t>2012. (Secured t</w:t>
      </w:r>
      <w:r>
        <w:rPr>
          <w:rFonts w:ascii="Times New Roman" w:hAnsi="Times New Roman"/>
          <w:sz w:val="20"/>
          <w:szCs w:val="20"/>
        </w:rPr>
        <w:t>op ten</w:t>
      </w:r>
      <w:r w:rsidR="004441D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4441DB">
        <w:rPr>
          <w:rFonts w:ascii="Times New Roman" w:hAnsi="Times New Roman"/>
          <w:sz w:val="20"/>
          <w:szCs w:val="20"/>
        </w:rPr>
        <w:t>position</w:t>
      </w:r>
      <w:proofErr w:type="gramEnd"/>
      <w:r>
        <w:rPr>
          <w:rFonts w:ascii="Times New Roman" w:hAnsi="Times New Roman"/>
          <w:sz w:val="20"/>
          <w:szCs w:val="20"/>
        </w:rPr>
        <w:t>).</w:t>
      </w:r>
    </w:p>
    <w:p w14:paraId="65CFA066" w14:textId="77777777" w:rsidR="0085114A" w:rsidRPr="00BA5196" w:rsidRDefault="0085114A" w:rsidP="0085114A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Participated in National programming contest in University of Liberal Arts (ULAB) in 2008</w:t>
      </w:r>
    </w:p>
    <w:p w14:paraId="6949497C" w14:textId="77777777" w:rsidR="0085114A" w:rsidRPr="00BA5196" w:rsidRDefault="0085114A" w:rsidP="0085114A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Participated in International Collegiate Programming Contest (ICPC) 2008 in North South University (NSU).</w:t>
      </w:r>
    </w:p>
    <w:p w14:paraId="3B95117C" w14:textId="77777777" w:rsidR="00B9217A" w:rsidRPr="00BA5196" w:rsidRDefault="00F22589" w:rsidP="00B9217A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Participated in International Collegiate Programming Contest (ICPC) 2009 in North South University (NSU)</w:t>
      </w:r>
      <w:r w:rsidR="00B9217A" w:rsidRPr="00BA5196">
        <w:rPr>
          <w:rFonts w:ascii="Times New Roman" w:hAnsi="Times New Roman"/>
          <w:sz w:val="20"/>
          <w:szCs w:val="20"/>
        </w:rPr>
        <w:t>.</w:t>
      </w:r>
    </w:p>
    <w:p w14:paraId="60CC8A0D" w14:textId="77777777" w:rsidR="001250D3" w:rsidRPr="00BA5196" w:rsidRDefault="00974F67" w:rsidP="00974F67">
      <w:pPr>
        <w:rPr>
          <w:sz w:val="20"/>
          <w:szCs w:val="20"/>
        </w:rPr>
      </w:pPr>
      <w:r w:rsidRPr="00BA5196">
        <w:rPr>
          <w:sz w:val="20"/>
          <w:szCs w:val="20"/>
        </w:rPr>
        <w:t>Memberships:</w:t>
      </w:r>
    </w:p>
    <w:p w14:paraId="21D903EB" w14:textId="5F89C89C" w:rsidR="00974F67" w:rsidRPr="00BA5196" w:rsidRDefault="00BB2C6B" w:rsidP="00974F67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Former student member of ACM</w:t>
      </w:r>
      <w:r w:rsidR="00974F67" w:rsidRPr="00BA5196">
        <w:rPr>
          <w:rFonts w:ascii="Times New Roman" w:hAnsi="Times New Roman"/>
          <w:sz w:val="20"/>
          <w:szCs w:val="20"/>
        </w:rPr>
        <w:t xml:space="preserve">. </w:t>
      </w:r>
    </w:p>
    <w:p w14:paraId="1D781721" w14:textId="2DCBFB9D" w:rsidR="00974F67" w:rsidRPr="00BA5196" w:rsidRDefault="00BB2C6B" w:rsidP="00974F67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Former m</w:t>
      </w:r>
      <w:r w:rsidR="00974F67" w:rsidRPr="00BA5196">
        <w:rPr>
          <w:rFonts w:ascii="Times New Roman" w:hAnsi="Times New Roman"/>
          <w:sz w:val="20"/>
          <w:szCs w:val="20"/>
        </w:rPr>
        <w:t>ember of BRAC University Computer Club.</w:t>
      </w:r>
    </w:p>
    <w:p w14:paraId="231C0EC7" w14:textId="116AD06D" w:rsidR="001A1B2B" w:rsidRPr="00BA5196" w:rsidRDefault="00BB2C6B" w:rsidP="001A1B2B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Former d</w:t>
      </w:r>
      <w:r w:rsidR="001A1B2B" w:rsidRPr="00BA5196">
        <w:rPr>
          <w:rFonts w:ascii="Times New Roman" w:hAnsi="Times New Roman"/>
          <w:sz w:val="20"/>
          <w:szCs w:val="20"/>
        </w:rPr>
        <w:t>irector, Software and Hardware Interfacing Projects BRAC University Computer Club (BUCC).</w:t>
      </w:r>
    </w:p>
    <w:p w14:paraId="066FAE34" w14:textId="05806F0F" w:rsidR="00974F67" w:rsidRPr="00BA5196" w:rsidRDefault="00BB2C6B" w:rsidP="00974F67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Former m</w:t>
      </w:r>
      <w:r w:rsidR="00974F67" w:rsidRPr="00BA5196">
        <w:rPr>
          <w:rFonts w:ascii="Times New Roman" w:hAnsi="Times New Roman"/>
          <w:sz w:val="20"/>
          <w:szCs w:val="20"/>
        </w:rPr>
        <w:t>ember of OIKOS Dhaka.</w:t>
      </w:r>
      <w:r w:rsidR="00974F67" w:rsidRPr="00BA5196">
        <w:rPr>
          <w:rFonts w:ascii="Times New Roman" w:hAnsi="Times New Roman"/>
          <w:sz w:val="20"/>
          <w:szCs w:val="20"/>
        </w:rPr>
        <w:tab/>
      </w:r>
    </w:p>
    <w:p w14:paraId="057AC66E" w14:textId="77777777" w:rsidR="00E42A75" w:rsidRPr="00BA5196" w:rsidRDefault="00E42A75" w:rsidP="00E42A75">
      <w:pPr>
        <w:rPr>
          <w:sz w:val="20"/>
          <w:szCs w:val="20"/>
        </w:rPr>
      </w:pPr>
    </w:p>
    <w:p w14:paraId="521B0CA7" w14:textId="77777777" w:rsidR="00E42A75" w:rsidRPr="00BA5196" w:rsidRDefault="00E42A75" w:rsidP="00E42A75">
      <w:pPr>
        <w:rPr>
          <w:sz w:val="20"/>
          <w:szCs w:val="20"/>
        </w:rPr>
      </w:pPr>
    </w:p>
    <w:p w14:paraId="72C14053" w14:textId="77777777" w:rsidR="000E574B" w:rsidRPr="00BA5196" w:rsidRDefault="000E574B">
      <w:pPr>
        <w:pStyle w:val="Heading3"/>
        <w:rPr>
          <w:sz w:val="20"/>
          <w:szCs w:val="20"/>
        </w:rPr>
      </w:pPr>
    </w:p>
    <w:p w14:paraId="7ACDB24D" w14:textId="77777777" w:rsidR="006E3D4F" w:rsidRPr="00BA5196" w:rsidRDefault="006E3D4F" w:rsidP="00B9217A">
      <w:pPr>
        <w:pStyle w:val="Heading3"/>
        <w:jc w:val="left"/>
        <w:rPr>
          <w:b w:val="0"/>
          <w:sz w:val="20"/>
          <w:szCs w:val="20"/>
        </w:rPr>
        <w:sectPr w:rsidR="006E3D4F" w:rsidRPr="00BA5196" w:rsidSect="005C14A9">
          <w:type w:val="continuous"/>
          <w:pgSz w:w="12240" w:h="15840" w:code="1"/>
          <w:pgMar w:top="1152" w:right="1152" w:bottom="1152" w:left="1152" w:header="720" w:footer="720" w:gutter="0"/>
          <w:cols w:space="720"/>
          <w:titlePg/>
        </w:sectPr>
      </w:pPr>
    </w:p>
    <w:p w14:paraId="403E2171" w14:textId="77777777" w:rsidR="006033DA" w:rsidRPr="00BA5196" w:rsidRDefault="00B9217A" w:rsidP="00B556B0">
      <w:pPr>
        <w:pStyle w:val="Heading3"/>
        <w:jc w:val="left"/>
        <w:rPr>
          <w:b w:val="0"/>
          <w:sz w:val="20"/>
          <w:szCs w:val="20"/>
        </w:rPr>
      </w:pPr>
      <w:r w:rsidRPr="00BA5196">
        <w:rPr>
          <w:b w:val="0"/>
          <w:sz w:val="20"/>
          <w:szCs w:val="20"/>
        </w:rPr>
        <w:lastRenderedPageBreak/>
        <w:t>Skills:</w:t>
      </w:r>
    </w:p>
    <w:p w14:paraId="2A95D46D" w14:textId="77777777" w:rsidR="00B556B0" w:rsidRPr="00BA5196" w:rsidRDefault="00B556B0" w:rsidP="00B556B0">
      <w:pPr>
        <w:rPr>
          <w:sz w:val="20"/>
          <w:szCs w:val="20"/>
        </w:rPr>
      </w:pPr>
    </w:p>
    <w:p w14:paraId="51033469" w14:textId="77777777" w:rsidR="00961511" w:rsidRPr="00BA5196" w:rsidRDefault="00CC0C7E" w:rsidP="00961511">
      <w:pPr>
        <w:rPr>
          <w:sz w:val="20"/>
          <w:szCs w:val="20"/>
        </w:rPr>
      </w:pPr>
      <w:r w:rsidRPr="00BA5196">
        <w:rPr>
          <w:sz w:val="20"/>
          <w:szCs w:val="20"/>
        </w:rPr>
        <w:t xml:space="preserve">Programming </w:t>
      </w:r>
      <w:r w:rsidR="00435A37" w:rsidRPr="00BA5196">
        <w:rPr>
          <w:sz w:val="20"/>
          <w:szCs w:val="20"/>
        </w:rPr>
        <w:t>Skill</w:t>
      </w:r>
      <w:r w:rsidR="00961511" w:rsidRPr="00BA5196">
        <w:rPr>
          <w:sz w:val="20"/>
          <w:szCs w:val="20"/>
        </w:rPr>
        <w:t>:</w:t>
      </w:r>
    </w:p>
    <w:p w14:paraId="02FE7FAF" w14:textId="4F791FB9" w:rsidR="00D63D17" w:rsidRPr="00BA5196" w:rsidRDefault="00961511" w:rsidP="00961511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Java</w:t>
      </w:r>
      <w:r w:rsidR="00032CB7" w:rsidRPr="00BA5196">
        <w:rPr>
          <w:rFonts w:ascii="Times New Roman" w:hAnsi="Times New Roman"/>
          <w:sz w:val="20"/>
          <w:szCs w:val="20"/>
        </w:rPr>
        <w:t xml:space="preserve"> </w:t>
      </w:r>
      <w:r w:rsidR="00354D82" w:rsidRPr="00BA5196">
        <w:rPr>
          <w:rFonts w:ascii="Times New Roman" w:hAnsi="Times New Roman"/>
          <w:sz w:val="20"/>
          <w:szCs w:val="20"/>
        </w:rPr>
        <w:t xml:space="preserve"> </w:t>
      </w:r>
      <w:r w:rsidR="00032CB7" w:rsidRPr="00BA5196">
        <w:rPr>
          <w:rFonts w:ascii="Times New Roman" w:hAnsi="Times New Roman"/>
          <w:sz w:val="20"/>
          <w:szCs w:val="20"/>
        </w:rPr>
        <w:t>(j2se)</w:t>
      </w:r>
      <w:proofErr w:type="gramStart"/>
      <w:r w:rsidR="008F6CCD">
        <w:rPr>
          <w:rFonts w:ascii="Times New Roman" w:hAnsi="Times New Roman"/>
          <w:sz w:val="20"/>
          <w:szCs w:val="20"/>
        </w:rPr>
        <w:t xml:space="preserve">, </w:t>
      </w:r>
      <w:r w:rsidR="00BB2C6B">
        <w:rPr>
          <w:rFonts w:ascii="Times New Roman" w:hAnsi="Times New Roman"/>
          <w:sz w:val="20"/>
          <w:szCs w:val="20"/>
        </w:rPr>
        <w:t xml:space="preserve"> </w:t>
      </w:r>
      <w:r w:rsidR="008F6CCD">
        <w:rPr>
          <w:rFonts w:ascii="Times New Roman" w:hAnsi="Times New Roman"/>
          <w:sz w:val="20"/>
          <w:szCs w:val="20"/>
        </w:rPr>
        <w:t>Objective</w:t>
      </w:r>
      <w:proofErr w:type="gramEnd"/>
      <w:r w:rsidR="008F6CCD">
        <w:rPr>
          <w:rFonts w:ascii="Times New Roman" w:hAnsi="Times New Roman"/>
          <w:sz w:val="20"/>
          <w:szCs w:val="20"/>
        </w:rPr>
        <w:t xml:space="preserve"> C</w:t>
      </w:r>
      <w:r w:rsidR="00BB2C6B">
        <w:rPr>
          <w:rFonts w:ascii="Times New Roman" w:hAnsi="Times New Roman"/>
          <w:sz w:val="20"/>
          <w:szCs w:val="20"/>
        </w:rPr>
        <w:t xml:space="preserve"> (Working as a full time </w:t>
      </w:r>
      <w:proofErr w:type="spellStart"/>
      <w:r w:rsidR="00BB2C6B">
        <w:rPr>
          <w:rFonts w:ascii="Times New Roman" w:hAnsi="Times New Roman"/>
          <w:sz w:val="20"/>
          <w:szCs w:val="20"/>
        </w:rPr>
        <w:t>iOS</w:t>
      </w:r>
      <w:proofErr w:type="spellEnd"/>
      <w:r w:rsidR="00BB2C6B">
        <w:rPr>
          <w:rFonts w:ascii="Times New Roman" w:hAnsi="Times New Roman"/>
          <w:sz w:val="20"/>
          <w:szCs w:val="20"/>
        </w:rPr>
        <w:t xml:space="preserve"> developer for more than 1 year)</w:t>
      </w:r>
      <w:r w:rsidR="008F6CCD">
        <w:rPr>
          <w:rFonts w:ascii="Times New Roman" w:hAnsi="Times New Roman"/>
          <w:sz w:val="20"/>
          <w:szCs w:val="20"/>
        </w:rPr>
        <w:t>.</w:t>
      </w:r>
    </w:p>
    <w:p w14:paraId="78750063" w14:textId="77777777" w:rsidR="00D63D17" w:rsidRPr="00BA5196" w:rsidRDefault="00961511" w:rsidP="00D25C10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Familiar with: C/C++</w:t>
      </w:r>
      <w:proofErr w:type="gramStart"/>
      <w:r w:rsidRPr="00BA5196">
        <w:rPr>
          <w:rFonts w:ascii="Times New Roman" w:hAnsi="Times New Roman"/>
          <w:sz w:val="20"/>
          <w:szCs w:val="20"/>
        </w:rPr>
        <w:t>,</w:t>
      </w:r>
      <w:r w:rsidR="00D63D17" w:rsidRPr="00BA5196">
        <w:rPr>
          <w:rFonts w:ascii="Times New Roman" w:hAnsi="Times New Roman"/>
          <w:sz w:val="20"/>
          <w:szCs w:val="20"/>
        </w:rPr>
        <w:t>HTML,CSS</w:t>
      </w:r>
      <w:proofErr w:type="gramEnd"/>
      <w:r w:rsidR="00D63D17" w:rsidRPr="00BA5196">
        <w:rPr>
          <w:rFonts w:ascii="Times New Roman" w:hAnsi="Times New Roman"/>
          <w:sz w:val="20"/>
          <w:szCs w:val="20"/>
        </w:rPr>
        <w:t>, PHP</w:t>
      </w:r>
      <w:r w:rsidR="00863232" w:rsidRPr="00BA519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A36ED4" w:rsidRPr="00BA5196">
        <w:rPr>
          <w:rFonts w:ascii="Times New Roman" w:hAnsi="Times New Roman"/>
          <w:sz w:val="20"/>
          <w:szCs w:val="20"/>
        </w:rPr>
        <w:t>Codeigniter</w:t>
      </w:r>
      <w:proofErr w:type="spellEnd"/>
      <w:r w:rsidR="00A36ED4" w:rsidRPr="00BA5196">
        <w:rPr>
          <w:rFonts w:ascii="Times New Roman" w:hAnsi="Times New Roman"/>
          <w:sz w:val="20"/>
          <w:szCs w:val="20"/>
        </w:rPr>
        <w:t xml:space="preserve"> PHP F</w:t>
      </w:r>
      <w:r w:rsidR="008C4CB6" w:rsidRPr="00BA5196">
        <w:rPr>
          <w:rFonts w:ascii="Times New Roman" w:hAnsi="Times New Roman"/>
          <w:sz w:val="20"/>
          <w:szCs w:val="20"/>
        </w:rPr>
        <w:t>ramework,</w:t>
      </w:r>
      <w:r w:rsidR="00B174EF" w:rsidRPr="00BA51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3232" w:rsidRPr="00BA5196">
        <w:rPr>
          <w:rFonts w:ascii="Times New Roman" w:hAnsi="Times New Roman"/>
          <w:sz w:val="20"/>
          <w:szCs w:val="20"/>
        </w:rPr>
        <w:t>JavaSctipt</w:t>
      </w:r>
      <w:proofErr w:type="spellEnd"/>
      <w:r w:rsidR="00863232" w:rsidRPr="00BA5196">
        <w:rPr>
          <w:rFonts w:ascii="Times New Roman" w:hAnsi="Times New Roman"/>
          <w:sz w:val="20"/>
          <w:szCs w:val="20"/>
        </w:rPr>
        <w:t>,</w:t>
      </w:r>
      <w:r w:rsidR="008C4CB6" w:rsidRPr="00BA51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174EF" w:rsidRPr="00BA5196">
        <w:rPr>
          <w:rFonts w:ascii="Times New Roman" w:hAnsi="Times New Roman"/>
          <w:sz w:val="20"/>
          <w:szCs w:val="20"/>
        </w:rPr>
        <w:t>jQ</w:t>
      </w:r>
      <w:r w:rsidR="00863232" w:rsidRPr="00BA5196">
        <w:rPr>
          <w:rFonts w:ascii="Times New Roman" w:hAnsi="Times New Roman"/>
          <w:sz w:val="20"/>
          <w:szCs w:val="20"/>
        </w:rPr>
        <w:t>uery</w:t>
      </w:r>
      <w:proofErr w:type="spellEnd"/>
      <w:r w:rsidR="00B174EF" w:rsidRPr="00BA519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B174EF" w:rsidRPr="00BA5196">
        <w:rPr>
          <w:rFonts w:ascii="Times New Roman" w:hAnsi="Times New Roman"/>
          <w:sz w:val="20"/>
          <w:szCs w:val="20"/>
        </w:rPr>
        <w:t>jQuery</w:t>
      </w:r>
      <w:proofErr w:type="spellEnd"/>
      <w:r w:rsidR="00B174EF" w:rsidRPr="00BA51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174EF" w:rsidRPr="00BA5196">
        <w:rPr>
          <w:rFonts w:ascii="Times New Roman" w:hAnsi="Times New Roman"/>
          <w:sz w:val="20"/>
          <w:szCs w:val="20"/>
        </w:rPr>
        <w:t>Ui</w:t>
      </w:r>
      <w:proofErr w:type="spellEnd"/>
      <w:r w:rsidR="007211A1" w:rsidRPr="00BA519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7211A1" w:rsidRPr="00BA5196">
        <w:rPr>
          <w:rFonts w:ascii="Times New Roman" w:hAnsi="Times New Roman"/>
          <w:sz w:val="20"/>
          <w:szCs w:val="20"/>
        </w:rPr>
        <w:t>jQuery</w:t>
      </w:r>
      <w:proofErr w:type="spellEnd"/>
      <w:r w:rsidR="007211A1" w:rsidRPr="00BA5196">
        <w:rPr>
          <w:rFonts w:ascii="Times New Roman" w:hAnsi="Times New Roman"/>
          <w:sz w:val="20"/>
          <w:szCs w:val="20"/>
        </w:rPr>
        <w:t xml:space="preserve"> tools</w:t>
      </w:r>
      <w:r w:rsidR="00032CB7" w:rsidRPr="00BA5196">
        <w:rPr>
          <w:rFonts w:ascii="Times New Roman" w:hAnsi="Times New Roman"/>
          <w:sz w:val="20"/>
          <w:szCs w:val="20"/>
        </w:rPr>
        <w:t>.</w:t>
      </w:r>
    </w:p>
    <w:p w14:paraId="3B9CCF6D" w14:textId="75071495" w:rsidR="003B4085" w:rsidRDefault="00C22E85" w:rsidP="003B4085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OpenGL</w:t>
      </w:r>
    </w:p>
    <w:p w14:paraId="2BADA106" w14:textId="467D5EAC" w:rsidR="00BB2C6B" w:rsidRPr="00BA5196" w:rsidRDefault="00BB2C6B" w:rsidP="003B4085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Also familiar with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9CE63F0" w14:textId="77777777" w:rsidR="0078627E" w:rsidRPr="00BA5196" w:rsidRDefault="00961511" w:rsidP="00961511">
      <w:pPr>
        <w:rPr>
          <w:sz w:val="20"/>
          <w:szCs w:val="20"/>
        </w:rPr>
      </w:pPr>
      <w:r w:rsidRPr="00BA5196">
        <w:rPr>
          <w:sz w:val="20"/>
          <w:szCs w:val="20"/>
        </w:rPr>
        <w:t>Software &amp; Technologies:</w:t>
      </w:r>
    </w:p>
    <w:p w14:paraId="4DDCB1C6" w14:textId="77777777" w:rsidR="00961511" w:rsidRPr="00BA5196" w:rsidRDefault="00961511" w:rsidP="00961511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Database: MySQL and Oracle Server</w:t>
      </w:r>
    </w:p>
    <w:p w14:paraId="269CCCA0" w14:textId="159B959A" w:rsidR="00961511" w:rsidRPr="00BA5196" w:rsidRDefault="00961511" w:rsidP="00961511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Platforms: Microsoft Windows and Linux</w:t>
      </w:r>
      <w:r w:rsidR="00362EE7" w:rsidRPr="00BA5196">
        <w:rPr>
          <w:rFonts w:ascii="Times New Roman" w:hAnsi="Times New Roman"/>
          <w:sz w:val="20"/>
          <w:szCs w:val="20"/>
        </w:rPr>
        <w:t xml:space="preserve"> (Ubuntu)</w:t>
      </w:r>
      <w:r w:rsidR="00271060">
        <w:rPr>
          <w:rFonts w:ascii="Times New Roman" w:hAnsi="Times New Roman"/>
          <w:sz w:val="20"/>
          <w:szCs w:val="20"/>
        </w:rPr>
        <w:t xml:space="preserve">, Mac OS X. </w:t>
      </w:r>
    </w:p>
    <w:p w14:paraId="0CC6FC21" w14:textId="2215A506" w:rsidR="00271060" w:rsidRPr="00271060" w:rsidRDefault="00D25C10" w:rsidP="00271060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IDE</w:t>
      </w:r>
      <w:r w:rsidR="00961511" w:rsidRPr="00BA519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="00961511" w:rsidRPr="00BA5196">
        <w:rPr>
          <w:rFonts w:ascii="Times New Roman" w:hAnsi="Times New Roman"/>
          <w:sz w:val="20"/>
          <w:szCs w:val="20"/>
        </w:rPr>
        <w:t>Netbeans</w:t>
      </w:r>
      <w:proofErr w:type="spellEnd"/>
      <w:r w:rsidR="00961511" w:rsidRPr="00BA5196">
        <w:rPr>
          <w:rFonts w:ascii="Times New Roman" w:hAnsi="Times New Roman"/>
          <w:sz w:val="20"/>
          <w:szCs w:val="20"/>
        </w:rPr>
        <w:t>, Eclipse</w:t>
      </w:r>
      <w:r w:rsidRPr="00BA5196">
        <w:rPr>
          <w:rFonts w:ascii="Times New Roman" w:hAnsi="Times New Roman"/>
          <w:sz w:val="20"/>
          <w:szCs w:val="20"/>
        </w:rPr>
        <w:t>, Dr. Java</w:t>
      </w:r>
      <w:r w:rsidR="008F6CCD">
        <w:rPr>
          <w:rFonts w:ascii="Times New Roman" w:hAnsi="Times New Roman"/>
          <w:sz w:val="20"/>
          <w:szCs w:val="20"/>
        </w:rPr>
        <w:t xml:space="preserve">, </w:t>
      </w:r>
      <w:proofErr w:type="gramStart"/>
      <w:r w:rsidR="008F6CCD">
        <w:rPr>
          <w:rFonts w:ascii="Times New Roman" w:hAnsi="Times New Roman"/>
          <w:sz w:val="20"/>
          <w:szCs w:val="20"/>
        </w:rPr>
        <w:t>XCODE</w:t>
      </w:r>
      <w:r w:rsidR="00BB2C6B">
        <w:rPr>
          <w:rFonts w:ascii="Times New Roman" w:hAnsi="Times New Roman"/>
          <w:sz w:val="20"/>
          <w:szCs w:val="20"/>
        </w:rPr>
        <w:t>(</w:t>
      </w:r>
      <w:proofErr w:type="gramEnd"/>
      <w:r w:rsidR="00BB2C6B">
        <w:rPr>
          <w:rFonts w:ascii="Times New Roman" w:hAnsi="Times New Roman"/>
          <w:sz w:val="20"/>
          <w:szCs w:val="20"/>
        </w:rPr>
        <w:t>Primary choice)</w:t>
      </w:r>
      <w:r w:rsidR="008F6CCD">
        <w:rPr>
          <w:rFonts w:ascii="Times New Roman" w:hAnsi="Times New Roman"/>
          <w:sz w:val="20"/>
          <w:szCs w:val="20"/>
        </w:rPr>
        <w:t>.</w:t>
      </w:r>
    </w:p>
    <w:p w14:paraId="35FE8F84" w14:textId="77777777" w:rsidR="00BC5BB1" w:rsidRPr="00BA5196" w:rsidRDefault="00B9217A" w:rsidP="00D25C10">
      <w:pPr>
        <w:rPr>
          <w:b/>
          <w:bCs/>
          <w:sz w:val="20"/>
          <w:szCs w:val="20"/>
        </w:rPr>
      </w:pPr>
      <w:r w:rsidRPr="00BA5196">
        <w:rPr>
          <w:bCs/>
          <w:sz w:val="20"/>
          <w:szCs w:val="20"/>
        </w:rPr>
        <w:t>Language Skills:</w:t>
      </w:r>
    </w:p>
    <w:p w14:paraId="01D490D3" w14:textId="77777777" w:rsidR="000E5686" w:rsidRPr="00BA5196" w:rsidRDefault="009351CF" w:rsidP="000E5686">
      <w:pPr>
        <w:pStyle w:val="ListParagraph"/>
        <w:numPr>
          <w:ilvl w:val="0"/>
          <w:numId w:val="18"/>
        </w:numPr>
        <w:rPr>
          <w:rFonts w:ascii="Times New Roman" w:hAnsi="Times New Roman"/>
          <w:bCs/>
          <w:sz w:val="20"/>
          <w:szCs w:val="20"/>
        </w:rPr>
      </w:pPr>
      <w:proofErr w:type="gramStart"/>
      <w:r w:rsidRPr="00BA5196">
        <w:rPr>
          <w:rFonts w:ascii="Times New Roman" w:hAnsi="Times New Roman"/>
          <w:bCs/>
          <w:sz w:val="20"/>
          <w:szCs w:val="20"/>
        </w:rPr>
        <w:t>English(</w:t>
      </w:r>
      <w:proofErr w:type="gramEnd"/>
      <w:r w:rsidRPr="00BA5196">
        <w:rPr>
          <w:rFonts w:ascii="Times New Roman" w:hAnsi="Times New Roman"/>
          <w:bCs/>
          <w:sz w:val="20"/>
          <w:szCs w:val="20"/>
        </w:rPr>
        <w:t>G</w:t>
      </w:r>
      <w:r w:rsidR="000E5686" w:rsidRPr="00BA5196">
        <w:rPr>
          <w:rFonts w:ascii="Times New Roman" w:hAnsi="Times New Roman"/>
          <w:bCs/>
          <w:sz w:val="20"/>
          <w:szCs w:val="20"/>
        </w:rPr>
        <w:t>ood)</w:t>
      </w:r>
      <w:r w:rsidR="005B2518" w:rsidRPr="00BA5196">
        <w:rPr>
          <w:rFonts w:ascii="Times New Roman" w:hAnsi="Times New Roman"/>
          <w:bCs/>
          <w:sz w:val="20"/>
          <w:szCs w:val="20"/>
        </w:rPr>
        <w:t>.</w:t>
      </w:r>
    </w:p>
    <w:p w14:paraId="52C4A845" w14:textId="77777777" w:rsidR="007121C8" w:rsidRPr="00BA5196" w:rsidRDefault="000E5686" w:rsidP="007121C8">
      <w:pPr>
        <w:pStyle w:val="ListParagraph"/>
        <w:numPr>
          <w:ilvl w:val="0"/>
          <w:numId w:val="18"/>
        </w:numPr>
        <w:rPr>
          <w:rFonts w:ascii="Times New Roman" w:hAnsi="Times New Roman"/>
          <w:bCs/>
          <w:sz w:val="20"/>
          <w:szCs w:val="20"/>
        </w:rPr>
      </w:pPr>
      <w:proofErr w:type="gramStart"/>
      <w:r w:rsidRPr="00BA5196">
        <w:rPr>
          <w:rFonts w:ascii="Times New Roman" w:hAnsi="Times New Roman"/>
          <w:bCs/>
          <w:sz w:val="20"/>
          <w:szCs w:val="20"/>
        </w:rPr>
        <w:t>Bangla(</w:t>
      </w:r>
      <w:proofErr w:type="gramEnd"/>
      <w:r w:rsidRPr="00BA5196">
        <w:rPr>
          <w:rFonts w:ascii="Times New Roman" w:hAnsi="Times New Roman"/>
          <w:bCs/>
          <w:sz w:val="20"/>
          <w:szCs w:val="20"/>
        </w:rPr>
        <w:t>Native)</w:t>
      </w:r>
      <w:r w:rsidR="005B2518" w:rsidRPr="00BA5196">
        <w:rPr>
          <w:rFonts w:ascii="Times New Roman" w:hAnsi="Times New Roman"/>
          <w:bCs/>
          <w:sz w:val="20"/>
          <w:szCs w:val="20"/>
        </w:rPr>
        <w:t>.</w:t>
      </w:r>
    </w:p>
    <w:p w14:paraId="5D78530E" w14:textId="77777777" w:rsidR="002E76EE" w:rsidRPr="00BA5196" w:rsidRDefault="002E76EE" w:rsidP="002E76EE">
      <w:pPr>
        <w:ind w:left="360"/>
        <w:rPr>
          <w:bCs/>
          <w:sz w:val="20"/>
          <w:szCs w:val="20"/>
        </w:rPr>
      </w:pPr>
    </w:p>
    <w:p w14:paraId="6C1737D2" w14:textId="77777777" w:rsidR="00BE65DB" w:rsidRPr="00BA5196" w:rsidRDefault="00B9217A" w:rsidP="00B9217A">
      <w:pPr>
        <w:rPr>
          <w:b/>
          <w:bCs/>
          <w:sz w:val="20"/>
          <w:szCs w:val="20"/>
        </w:rPr>
      </w:pPr>
      <w:r w:rsidRPr="00BA5196">
        <w:rPr>
          <w:bCs/>
          <w:sz w:val="20"/>
          <w:szCs w:val="20"/>
        </w:rPr>
        <w:t>Academic Award:</w:t>
      </w:r>
    </w:p>
    <w:p w14:paraId="51C5572B" w14:textId="77777777" w:rsidR="000E4F4B" w:rsidRPr="00BA5196" w:rsidRDefault="008B579D" w:rsidP="000E4F4B">
      <w:pPr>
        <w:pStyle w:val="ListParagraph"/>
        <w:numPr>
          <w:ilvl w:val="0"/>
          <w:numId w:val="26"/>
        </w:numPr>
        <w:spacing w:after="120"/>
        <w:jc w:val="both"/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bCs/>
          <w:sz w:val="20"/>
          <w:szCs w:val="20"/>
        </w:rPr>
        <w:t xml:space="preserve">Merit Scholarship of NCTB in </w:t>
      </w:r>
      <w:proofErr w:type="gramStart"/>
      <w:r w:rsidRPr="00BA5196">
        <w:rPr>
          <w:rFonts w:ascii="Times New Roman" w:hAnsi="Times New Roman"/>
          <w:bCs/>
          <w:sz w:val="20"/>
          <w:szCs w:val="20"/>
        </w:rPr>
        <w:t>class</w:t>
      </w:r>
      <w:proofErr w:type="gramEnd"/>
      <w:r w:rsidRPr="00BA5196">
        <w:rPr>
          <w:rFonts w:ascii="Times New Roman" w:hAnsi="Times New Roman"/>
          <w:bCs/>
          <w:sz w:val="20"/>
          <w:szCs w:val="20"/>
        </w:rPr>
        <w:t xml:space="preserve"> Eight.</w:t>
      </w:r>
    </w:p>
    <w:p w14:paraId="1AADEB68" w14:textId="77777777" w:rsidR="005C52E8" w:rsidRPr="00BA5196" w:rsidRDefault="005C52E8" w:rsidP="005C52E8">
      <w:pPr>
        <w:pStyle w:val="ListParagraph"/>
        <w:spacing w:after="120"/>
        <w:jc w:val="both"/>
        <w:rPr>
          <w:rFonts w:ascii="Times New Roman" w:hAnsi="Times New Roman"/>
          <w:sz w:val="20"/>
          <w:szCs w:val="20"/>
        </w:rPr>
      </w:pPr>
    </w:p>
    <w:p w14:paraId="1D2CC602" w14:textId="77777777" w:rsidR="000E574B" w:rsidRPr="00BA5196" w:rsidRDefault="00B9217A" w:rsidP="00B9217A">
      <w:pPr>
        <w:rPr>
          <w:bCs/>
          <w:sz w:val="20"/>
          <w:szCs w:val="20"/>
        </w:rPr>
      </w:pPr>
      <w:proofErr w:type="gramStart"/>
      <w:r w:rsidRPr="00BA5196">
        <w:rPr>
          <w:bCs/>
          <w:sz w:val="20"/>
          <w:szCs w:val="20"/>
        </w:rPr>
        <w:t>Education :</w:t>
      </w:r>
      <w:proofErr w:type="gramEnd"/>
    </w:p>
    <w:p w14:paraId="59B4EA4E" w14:textId="77777777" w:rsidR="00BE65DB" w:rsidRPr="00BA5196" w:rsidRDefault="00BE65DB">
      <w:pPr>
        <w:jc w:val="center"/>
        <w:rPr>
          <w:b/>
          <w:bCs/>
          <w:sz w:val="20"/>
          <w:szCs w:val="20"/>
        </w:rPr>
      </w:pPr>
    </w:p>
    <w:p w14:paraId="0C8D994A" w14:textId="3CAD9036" w:rsidR="00331976" w:rsidRDefault="00331976" w:rsidP="00935EDF">
      <w:pPr>
        <w:pStyle w:val="ListParagraph"/>
        <w:numPr>
          <w:ilvl w:val="0"/>
          <w:numId w:val="25"/>
        </w:numPr>
        <w:rPr>
          <w:rFonts w:ascii="Times New Roman" w:hAnsi="Times New Roman"/>
          <w:bCs/>
          <w:sz w:val="20"/>
          <w:szCs w:val="20"/>
        </w:rPr>
      </w:pPr>
      <w:proofErr w:type="spellStart"/>
      <w:r w:rsidRPr="00BA5196">
        <w:rPr>
          <w:rFonts w:ascii="Times New Roman" w:hAnsi="Times New Roman"/>
          <w:bCs/>
          <w:sz w:val="20"/>
          <w:szCs w:val="20"/>
        </w:rPr>
        <w:t>Bsc</w:t>
      </w:r>
      <w:proofErr w:type="spellEnd"/>
      <w:r w:rsidRPr="00BA5196">
        <w:rPr>
          <w:rFonts w:ascii="Times New Roman" w:hAnsi="Times New Roman"/>
          <w:bCs/>
          <w:sz w:val="20"/>
          <w:szCs w:val="20"/>
        </w:rPr>
        <w:t xml:space="preserve">. In </w:t>
      </w:r>
      <w:r w:rsidR="003E580E" w:rsidRPr="00BA5196">
        <w:rPr>
          <w:rFonts w:ascii="Times New Roman" w:hAnsi="Times New Roman"/>
          <w:bCs/>
          <w:sz w:val="20"/>
          <w:szCs w:val="20"/>
        </w:rPr>
        <w:t>Computer Science and Engineering</w:t>
      </w:r>
      <w:r w:rsidR="00BB2C6B">
        <w:rPr>
          <w:rFonts w:ascii="Times New Roman" w:hAnsi="Times New Roman"/>
          <w:bCs/>
          <w:sz w:val="20"/>
          <w:szCs w:val="20"/>
        </w:rPr>
        <w:t xml:space="preserve"> (2012</w:t>
      </w:r>
      <w:r w:rsidRPr="00BA5196">
        <w:rPr>
          <w:rFonts w:ascii="Times New Roman" w:hAnsi="Times New Roman"/>
          <w:bCs/>
          <w:sz w:val="20"/>
          <w:szCs w:val="20"/>
        </w:rPr>
        <w:t>)</w:t>
      </w:r>
      <w:r w:rsidR="003E580E" w:rsidRPr="00BA5196">
        <w:rPr>
          <w:rFonts w:ascii="Times New Roman" w:hAnsi="Times New Roman"/>
          <w:bCs/>
          <w:sz w:val="20"/>
          <w:szCs w:val="20"/>
        </w:rPr>
        <w:t xml:space="preserve">, BRAC University. </w:t>
      </w:r>
    </w:p>
    <w:p w14:paraId="799C603A" w14:textId="77777777" w:rsidR="00271060" w:rsidRDefault="00271060" w:rsidP="00271060">
      <w:pPr>
        <w:rPr>
          <w:bCs/>
          <w:sz w:val="20"/>
          <w:szCs w:val="20"/>
        </w:rPr>
      </w:pPr>
    </w:p>
    <w:p w14:paraId="072445EF" w14:textId="77777777" w:rsidR="00271060" w:rsidRPr="00271060" w:rsidRDefault="00271060" w:rsidP="00271060">
      <w:pPr>
        <w:rPr>
          <w:bCs/>
          <w:sz w:val="20"/>
          <w:szCs w:val="20"/>
        </w:rPr>
      </w:pPr>
      <w:bookmarkStart w:id="0" w:name="_GoBack"/>
      <w:bookmarkEnd w:id="0"/>
    </w:p>
    <w:p w14:paraId="2F3E7564" w14:textId="77777777" w:rsidR="00BE65DB" w:rsidRPr="00BA5196" w:rsidRDefault="00B9217A" w:rsidP="001538D6">
      <w:pPr>
        <w:rPr>
          <w:b/>
          <w:bCs/>
          <w:sz w:val="20"/>
          <w:szCs w:val="20"/>
        </w:rPr>
      </w:pPr>
      <w:r w:rsidRPr="00BA5196">
        <w:rPr>
          <w:bCs/>
          <w:sz w:val="20"/>
          <w:szCs w:val="20"/>
        </w:rPr>
        <w:t xml:space="preserve">Personal </w:t>
      </w:r>
      <w:proofErr w:type="gramStart"/>
      <w:r w:rsidRPr="00BA5196">
        <w:rPr>
          <w:bCs/>
          <w:sz w:val="20"/>
          <w:szCs w:val="20"/>
        </w:rPr>
        <w:t>Information :</w:t>
      </w:r>
      <w:proofErr w:type="gramEnd"/>
    </w:p>
    <w:p w14:paraId="0A2A3813" w14:textId="77777777" w:rsidR="00692750" w:rsidRPr="00BA5196" w:rsidRDefault="00C5011B" w:rsidP="00C5011B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>D</w:t>
      </w:r>
      <w:r w:rsidR="00692750" w:rsidRPr="00BA5196">
        <w:rPr>
          <w:rFonts w:ascii="Times New Roman" w:hAnsi="Times New Roman"/>
          <w:sz w:val="20"/>
          <w:szCs w:val="20"/>
        </w:rPr>
        <w:t xml:space="preserve">ate of Birth:  </w:t>
      </w:r>
      <w:r w:rsidRPr="00BA5196">
        <w:rPr>
          <w:rFonts w:ascii="Times New Roman" w:hAnsi="Times New Roman"/>
          <w:sz w:val="20"/>
          <w:szCs w:val="20"/>
        </w:rPr>
        <w:tab/>
      </w:r>
      <w:r w:rsidR="00692750" w:rsidRPr="00BA5196">
        <w:rPr>
          <w:rFonts w:ascii="Times New Roman" w:hAnsi="Times New Roman"/>
          <w:sz w:val="20"/>
          <w:szCs w:val="20"/>
        </w:rPr>
        <w:t>11</w:t>
      </w:r>
      <w:r w:rsidR="00692750" w:rsidRPr="00BA5196">
        <w:rPr>
          <w:rFonts w:ascii="Times New Roman" w:hAnsi="Times New Roman"/>
          <w:sz w:val="20"/>
          <w:szCs w:val="20"/>
          <w:vertAlign w:val="superscript"/>
        </w:rPr>
        <w:t>th</w:t>
      </w:r>
      <w:r w:rsidR="00692750" w:rsidRPr="00BA5196">
        <w:rPr>
          <w:rFonts w:ascii="Times New Roman" w:hAnsi="Times New Roman"/>
          <w:sz w:val="20"/>
          <w:szCs w:val="20"/>
        </w:rPr>
        <w:t xml:space="preserve"> October 1989</w:t>
      </w:r>
    </w:p>
    <w:p w14:paraId="10B5F3F7" w14:textId="77777777" w:rsidR="00692750" w:rsidRPr="00BA5196" w:rsidRDefault="00692750" w:rsidP="00C5011B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 xml:space="preserve">Marital Status: </w:t>
      </w:r>
      <w:r w:rsidR="00C5011B" w:rsidRPr="00BA5196">
        <w:rPr>
          <w:rFonts w:ascii="Times New Roman" w:hAnsi="Times New Roman"/>
          <w:sz w:val="20"/>
          <w:szCs w:val="20"/>
        </w:rPr>
        <w:tab/>
      </w:r>
      <w:r w:rsidRPr="00BA5196">
        <w:rPr>
          <w:rFonts w:ascii="Times New Roman" w:hAnsi="Times New Roman"/>
          <w:sz w:val="20"/>
          <w:szCs w:val="20"/>
        </w:rPr>
        <w:t>Single</w:t>
      </w:r>
    </w:p>
    <w:p w14:paraId="2F5D1403" w14:textId="77777777" w:rsidR="00692750" w:rsidRPr="00BA5196" w:rsidRDefault="00C5011B" w:rsidP="00C5011B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 xml:space="preserve">Nationality: </w:t>
      </w:r>
      <w:r w:rsidRPr="00BA5196">
        <w:rPr>
          <w:rFonts w:ascii="Times New Roman" w:hAnsi="Times New Roman"/>
          <w:sz w:val="20"/>
          <w:szCs w:val="20"/>
        </w:rPr>
        <w:tab/>
        <w:t>Bangladeshi</w:t>
      </w:r>
    </w:p>
    <w:p w14:paraId="20D5834B" w14:textId="77777777" w:rsidR="00C5011B" w:rsidRPr="00BA5196" w:rsidRDefault="00C5011B" w:rsidP="00C5011B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</w:rPr>
      </w:pPr>
      <w:r w:rsidRPr="00BA5196">
        <w:rPr>
          <w:rFonts w:ascii="Times New Roman" w:hAnsi="Times New Roman"/>
          <w:sz w:val="20"/>
          <w:szCs w:val="20"/>
        </w:rPr>
        <w:t xml:space="preserve">Religion: </w:t>
      </w:r>
      <w:r w:rsidRPr="00BA5196">
        <w:rPr>
          <w:rFonts w:ascii="Times New Roman" w:hAnsi="Times New Roman"/>
          <w:sz w:val="20"/>
          <w:szCs w:val="20"/>
        </w:rPr>
        <w:tab/>
        <w:t>Islam</w:t>
      </w:r>
    </w:p>
    <w:sectPr w:rsidR="00C5011B" w:rsidRPr="00BA5196" w:rsidSect="006E3D4F">
      <w:type w:val="continuous"/>
      <w:pgSz w:w="12240" w:h="15840" w:code="1"/>
      <w:pgMar w:top="1152" w:right="1152" w:bottom="1152" w:left="1152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0EA0A5C" w14:textId="77777777" w:rsidR="00342559" w:rsidRDefault="00342559">
      <w:r>
        <w:separator/>
      </w:r>
    </w:p>
  </w:endnote>
  <w:endnote w:type="continuationSeparator" w:id="0">
    <w:p w14:paraId="53024015" w14:textId="77777777" w:rsidR="00342559" w:rsidRDefault="0034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092585F" w14:textId="77777777" w:rsidR="00342559" w:rsidRDefault="00342559">
      <w:r>
        <w:separator/>
      </w:r>
    </w:p>
  </w:footnote>
  <w:footnote w:type="continuationSeparator" w:id="0">
    <w:p w14:paraId="2B0992ED" w14:textId="77777777" w:rsidR="00342559" w:rsidRDefault="003425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35E5C" w14:textId="77777777" w:rsidR="00342559" w:rsidRDefault="00342559" w:rsidP="006F05F5">
    <w:pPr>
      <w:pStyle w:val="Header"/>
      <w:jc w:val="right"/>
      <w:rPr>
        <w:b/>
        <w:bCs/>
      </w:rPr>
    </w:pPr>
    <w:r>
      <w:rPr>
        <w:b/>
        <w:bCs/>
      </w:rPr>
      <w:t>MAHBUB MORSHED</w:t>
    </w:r>
  </w:p>
  <w:p w14:paraId="0497E404" w14:textId="77777777" w:rsidR="00342559" w:rsidRDefault="00BB2C6B" w:rsidP="006F05F5">
    <w:pPr>
      <w:pStyle w:val="Header"/>
      <w:jc w:val="right"/>
      <w:rPr>
        <w:b/>
        <w:bCs/>
      </w:rPr>
    </w:pPr>
    <w:r>
      <w:rPr>
        <w:b/>
        <w:bCs/>
      </w:rPr>
      <w:pict w14:anchorId="22055A4C">
        <v:rect id="_x0000_i1025" style="width:6in;height:1.5pt" o:hralign="right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0117CE3"/>
    <w:multiLevelType w:val="hybridMultilevel"/>
    <w:tmpl w:val="C8E6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C511C"/>
    <w:multiLevelType w:val="hybridMultilevel"/>
    <w:tmpl w:val="DAF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B4B3F"/>
    <w:multiLevelType w:val="hybridMultilevel"/>
    <w:tmpl w:val="09D6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A475A3A"/>
    <w:multiLevelType w:val="hybridMultilevel"/>
    <w:tmpl w:val="5BD4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CFD4C9D"/>
    <w:multiLevelType w:val="hybridMultilevel"/>
    <w:tmpl w:val="D66E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AD6167E"/>
    <w:multiLevelType w:val="hybridMultilevel"/>
    <w:tmpl w:val="1E96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F574DF1"/>
    <w:multiLevelType w:val="hybridMultilevel"/>
    <w:tmpl w:val="FD3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56542"/>
    <w:multiLevelType w:val="hybridMultilevel"/>
    <w:tmpl w:val="E8AA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B8275E"/>
    <w:multiLevelType w:val="hybridMultilevel"/>
    <w:tmpl w:val="D6A0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2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A530A93"/>
    <w:multiLevelType w:val="hybridMultilevel"/>
    <w:tmpl w:val="A6EA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75072"/>
    <w:multiLevelType w:val="hybridMultilevel"/>
    <w:tmpl w:val="E2E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4"/>
  </w:num>
  <w:num w:numId="4">
    <w:abstractNumId w:val="19"/>
  </w:num>
  <w:num w:numId="5">
    <w:abstractNumId w:val="10"/>
  </w:num>
  <w:num w:numId="6">
    <w:abstractNumId w:val="0"/>
  </w:num>
  <w:num w:numId="7">
    <w:abstractNumId w:val="12"/>
  </w:num>
  <w:num w:numId="8">
    <w:abstractNumId w:val="15"/>
  </w:num>
  <w:num w:numId="9">
    <w:abstractNumId w:val="21"/>
  </w:num>
  <w:num w:numId="10">
    <w:abstractNumId w:val="9"/>
  </w:num>
  <w:num w:numId="11">
    <w:abstractNumId w:val="6"/>
  </w:num>
  <w:num w:numId="12">
    <w:abstractNumId w:val="13"/>
  </w:num>
  <w:num w:numId="13">
    <w:abstractNumId w:val="22"/>
  </w:num>
  <w:num w:numId="14">
    <w:abstractNumId w:val="23"/>
  </w:num>
  <w:num w:numId="15">
    <w:abstractNumId w:val="4"/>
  </w:num>
  <w:num w:numId="16">
    <w:abstractNumId w:val="20"/>
  </w:num>
  <w:num w:numId="17">
    <w:abstractNumId w:val="18"/>
  </w:num>
  <w:num w:numId="18">
    <w:abstractNumId w:val="1"/>
  </w:num>
  <w:num w:numId="19">
    <w:abstractNumId w:val="8"/>
  </w:num>
  <w:num w:numId="20">
    <w:abstractNumId w:val="26"/>
  </w:num>
  <w:num w:numId="21">
    <w:abstractNumId w:val="16"/>
  </w:num>
  <w:num w:numId="22">
    <w:abstractNumId w:val="14"/>
  </w:num>
  <w:num w:numId="23">
    <w:abstractNumId w:val="17"/>
  </w:num>
  <w:num w:numId="24">
    <w:abstractNumId w:val="2"/>
  </w:num>
  <w:num w:numId="25">
    <w:abstractNumId w:val="11"/>
  </w:num>
  <w:num w:numId="26">
    <w:abstractNumId w:val="5"/>
  </w:num>
  <w:num w:numId="27">
    <w:abstractNumId w:val="2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proofState w:spelling="clean" w:grammar="clean"/>
  <w:attachedTemplate r:id="rId1"/>
  <w:defaultTabStop w:val="720"/>
  <w:noPunctuationKerning/>
  <w:characterSpacingControl w:val="doNotCompress"/>
  <w:doNotValidateAgainstSchema/>
  <w:doNotDemarcateInvalidXml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79D"/>
    <w:rsid w:val="00022C4F"/>
    <w:rsid w:val="0002396B"/>
    <w:rsid w:val="00032CB7"/>
    <w:rsid w:val="000345DF"/>
    <w:rsid w:val="00087836"/>
    <w:rsid w:val="000D1C68"/>
    <w:rsid w:val="000D2C11"/>
    <w:rsid w:val="000E4F4B"/>
    <w:rsid w:val="000E5686"/>
    <w:rsid w:val="000E574B"/>
    <w:rsid w:val="000F6F76"/>
    <w:rsid w:val="00103670"/>
    <w:rsid w:val="001250D3"/>
    <w:rsid w:val="001538D6"/>
    <w:rsid w:val="00171EF0"/>
    <w:rsid w:val="00177358"/>
    <w:rsid w:val="001853ED"/>
    <w:rsid w:val="00190EE7"/>
    <w:rsid w:val="001A0D4A"/>
    <w:rsid w:val="001A1B2B"/>
    <w:rsid w:val="001A72A0"/>
    <w:rsid w:val="001D0CE9"/>
    <w:rsid w:val="001D2298"/>
    <w:rsid w:val="001D6A65"/>
    <w:rsid w:val="001D7802"/>
    <w:rsid w:val="001E764C"/>
    <w:rsid w:val="001F47DB"/>
    <w:rsid w:val="002005BB"/>
    <w:rsid w:val="00231D15"/>
    <w:rsid w:val="0026223A"/>
    <w:rsid w:val="002643E9"/>
    <w:rsid w:val="00271060"/>
    <w:rsid w:val="002B5688"/>
    <w:rsid w:val="002C52A8"/>
    <w:rsid w:val="002D1779"/>
    <w:rsid w:val="002E4E48"/>
    <w:rsid w:val="002E76EE"/>
    <w:rsid w:val="002F1121"/>
    <w:rsid w:val="002F35BD"/>
    <w:rsid w:val="002F6B2D"/>
    <w:rsid w:val="002F6D34"/>
    <w:rsid w:val="00300A4A"/>
    <w:rsid w:val="003108FF"/>
    <w:rsid w:val="0032631F"/>
    <w:rsid w:val="00331976"/>
    <w:rsid w:val="00332272"/>
    <w:rsid w:val="00332754"/>
    <w:rsid w:val="00342559"/>
    <w:rsid w:val="00354D82"/>
    <w:rsid w:val="00362EE7"/>
    <w:rsid w:val="003756B1"/>
    <w:rsid w:val="003925BA"/>
    <w:rsid w:val="00393AFA"/>
    <w:rsid w:val="00394258"/>
    <w:rsid w:val="003B4085"/>
    <w:rsid w:val="003E1B03"/>
    <w:rsid w:val="003E580E"/>
    <w:rsid w:val="00423B6E"/>
    <w:rsid w:val="00435A37"/>
    <w:rsid w:val="004441DB"/>
    <w:rsid w:val="004731B8"/>
    <w:rsid w:val="0047434E"/>
    <w:rsid w:val="004A4479"/>
    <w:rsid w:val="004B00B3"/>
    <w:rsid w:val="004B13B7"/>
    <w:rsid w:val="004C7A4A"/>
    <w:rsid w:val="004D2704"/>
    <w:rsid w:val="004D3672"/>
    <w:rsid w:val="004D406F"/>
    <w:rsid w:val="004E62C3"/>
    <w:rsid w:val="00505FB2"/>
    <w:rsid w:val="005070B4"/>
    <w:rsid w:val="005152F9"/>
    <w:rsid w:val="00522A5E"/>
    <w:rsid w:val="00524D47"/>
    <w:rsid w:val="00527AC9"/>
    <w:rsid w:val="005336A1"/>
    <w:rsid w:val="00534126"/>
    <w:rsid w:val="005345AC"/>
    <w:rsid w:val="0055191B"/>
    <w:rsid w:val="0055288B"/>
    <w:rsid w:val="00553458"/>
    <w:rsid w:val="0055391D"/>
    <w:rsid w:val="00555454"/>
    <w:rsid w:val="00560E4D"/>
    <w:rsid w:val="005A1BC3"/>
    <w:rsid w:val="005B2518"/>
    <w:rsid w:val="005C14A9"/>
    <w:rsid w:val="005C52E8"/>
    <w:rsid w:val="005D7E0F"/>
    <w:rsid w:val="005E1222"/>
    <w:rsid w:val="005F2F06"/>
    <w:rsid w:val="006033DA"/>
    <w:rsid w:val="00603443"/>
    <w:rsid w:val="0061112A"/>
    <w:rsid w:val="00661328"/>
    <w:rsid w:val="00666B21"/>
    <w:rsid w:val="00683265"/>
    <w:rsid w:val="00692750"/>
    <w:rsid w:val="006B21CE"/>
    <w:rsid w:val="006B7A8D"/>
    <w:rsid w:val="006C2138"/>
    <w:rsid w:val="006D71EF"/>
    <w:rsid w:val="006E3D4F"/>
    <w:rsid w:val="006E6936"/>
    <w:rsid w:val="006E78C2"/>
    <w:rsid w:val="006F05F5"/>
    <w:rsid w:val="007121C8"/>
    <w:rsid w:val="007211A1"/>
    <w:rsid w:val="00744148"/>
    <w:rsid w:val="00745442"/>
    <w:rsid w:val="00785A40"/>
    <w:rsid w:val="0078627E"/>
    <w:rsid w:val="007903D2"/>
    <w:rsid w:val="007A6D40"/>
    <w:rsid w:val="007C7732"/>
    <w:rsid w:val="007D4AD8"/>
    <w:rsid w:val="007F4494"/>
    <w:rsid w:val="0080338A"/>
    <w:rsid w:val="00804E80"/>
    <w:rsid w:val="00816279"/>
    <w:rsid w:val="008268FD"/>
    <w:rsid w:val="0085114A"/>
    <w:rsid w:val="00855203"/>
    <w:rsid w:val="00863232"/>
    <w:rsid w:val="00875960"/>
    <w:rsid w:val="0089053D"/>
    <w:rsid w:val="008926A1"/>
    <w:rsid w:val="008B579D"/>
    <w:rsid w:val="008C4CB6"/>
    <w:rsid w:val="008C7A76"/>
    <w:rsid w:val="008E5728"/>
    <w:rsid w:val="008E6254"/>
    <w:rsid w:val="008F6CCD"/>
    <w:rsid w:val="008F7229"/>
    <w:rsid w:val="008F7EAC"/>
    <w:rsid w:val="008F7FA5"/>
    <w:rsid w:val="009116A4"/>
    <w:rsid w:val="00913843"/>
    <w:rsid w:val="00922A1E"/>
    <w:rsid w:val="009351CF"/>
    <w:rsid w:val="00935EDF"/>
    <w:rsid w:val="009362CE"/>
    <w:rsid w:val="00956A66"/>
    <w:rsid w:val="00961511"/>
    <w:rsid w:val="00964EED"/>
    <w:rsid w:val="009728FF"/>
    <w:rsid w:val="00974F67"/>
    <w:rsid w:val="009E0A8A"/>
    <w:rsid w:val="009F0326"/>
    <w:rsid w:val="009F16C1"/>
    <w:rsid w:val="00A2008D"/>
    <w:rsid w:val="00A364B4"/>
    <w:rsid w:val="00A36ED4"/>
    <w:rsid w:val="00A46CD7"/>
    <w:rsid w:val="00A546CE"/>
    <w:rsid w:val="00A70B23"/>
    <w:rsid w:val="00A7572E"/>
    <w:rsid w:val="00AA347B"/>
    <w:rsid w:val="00AC1550"/>
    <w:rsid w:val="00AD2DF3"/>
    <w:rsid w:val="00AD4F74"/>
    <w:rsid w:val="00B041F8"/>
    <w:rsid w:val="00B0480D"/>
    <w:rsid w:val="00B1379A"/>
    <w:rsid w:val="00B174EF"/>
    <w:rsid w:val="00B25D04"/>
    <w:rsid w:val="00B422D7"/>
    <w:rsid w:val="00B5432A"/>
    <w:rsid w:val="00B556B0"/>
    <w:rsid w:val="00B56825"/>
    <w:rsid w:val="00B7007B"/>
    <w:rsid w:val="00B7068A"/>
    <w:rsid w:val="00B9217A"/>
    <w:rsid w:val="00BA5196"/>
    <w:rsid w:val="00BA5A19"/>
    <w:rsid w:val="00BB2C6B"/>
    <w:rsid w:val="00BC5498"/>
    <w:rsid w:val="00BC5BB1"/>
    <w:rsid w:val="00BE65DB"/>
    <w:rsid w:val="00BF26FC"/>
    <w:rsid w:val="00BF517E"/>
    <w:rsid w:val="00C03015"/>
    <w:rsid w:val="00C13B36"/>
    <w:rsid w:val="00C22E85"/>
    <w:rsid w:val="00C253AF"/>
    <w:rsid w:val="00C271D1"/>
    <w:rsid w:val="00C5011B"/>
    <w:rsid w:val="00C843A4"/>
    <w:rsid w:val="00CA210E"/>
    <w:rsid w:val="00CB2484"/>
    <w:rsid w:val="00CC0C7E"/>
    <w:rsid w:val="00CD0ED8"/>
    <w:rsid w:val="00D00F15"/>
    <w:rsid w:val="00D20A08"/>
    <w:rsid w:val="00D25C10"/>
    <w:rsid w:val="00D34464"/>
    <w:rsid w:val="00D4718C"/>
    <w:rsid w:val="00D63D17"/>
    <w:rsid w:val="00D84CC8"/>
    <w:rsid w:val="00D9787C"/>
    <w:rsid w:val="00DB6E80"/>
    <w:rsid w:val="00DB79DE"/>
    <w:rsid w:val="00DD3139"/>
    <w:rsid w:val="00E42A75"/>
    <w:rsid w:val="00E47603"/>
    <w:rsid w:val="00E5691E"/>
    <w:rsid w:val="00E67ABF"/>
    <w:rsid w:val="00EA7F91"/>
    <w:rsid w:val="00EC123F"/>
    <w:rsid w:val="00EC35BE"/>
    <w:rsid w:val="00ED4F71"/>
    <w:rsid w:val="00ED53A7"/>
    <w:rsid w:val="00EE29A4"/>
    <w:rsid w:val="00EF3965"/>
    <w:rsid w:val="00F22589"/>
    <w:rsid w:val="00F23CD2"/>
    <w:rsid w:val="00F27596"/>
    <w:rsid w:val="00F40CC9"/>
    <w:rsid w:val="00F64D65"/>
    <w:rsid w:val="00FA02FA"/>
    <w:rsid w:val="00FD3609"/>
    <w:rsid w:val="00FE457B"/>
    <w:rsid w:val="00FF26A5"/>
    <w:rsid w:val="00FF32D7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3"/>
    <o:shapelayout v:ext="edit">
      <o:idmap v:ext="edit" data="1"/>
    </o:shapelayout>
  </w:shapeDefaults>
  <w:decimalSymbol w:val="."/>
  <w:listSeparator w:val=","/>
  <w14:docId w14:val="5AD3C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3843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13843"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13843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13843"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13843"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D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D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D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D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D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913843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D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913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3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11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ulletedlistChar">
    <w:name w:val="bulleted list Char"/>
    <w:basedOn w:val="DefaultParagraphFont"/>
    <w:link w:val="bulletedlist"/>
    <w:rsid w:val="00961511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961511"/>
    <w:pPr>
      <w:numPr>
        <w:numId w:val="19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961511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61511"/>
    <w:rPr>
      <w:rFonts w:ascii="Tahoma" w:hAnsi="Tahoma"/>
      <w:b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2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4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mailto:prottoy@live.com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www.changebd.ne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ttoy\Desktop\TS03000633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02B4653-5D7C-4403-A932-42DB241D762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569454E2-DEDB-4648-BAB5-8CD050F67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2CC30-7528-47A0-AAC6-6FAA13710A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\Users\prottoy\Desktop\TS030006334.dotx</Template>
  <TotalTime>85</TotalTime>
  <Pages>2</Pages>
  <Words>428</Words>
  <Characters>2442</Characters>
  <Application>Microsoft Macintosh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prottoy</dc:creator>
  <cp:lastModifiedBy>Macbook Pro</cp:lastModifiedBy>
  <cp:revision>119</cp:revision>
  <cp:lastPrinted>2010-06-23T06:51:00Z</cp:lastPrinted>
  <dcterms:created xsi:type="dcterms:W3CDTF">2010-06-29T05:49:00Z</dcterms:created>
  <dcterms:modified xsi:type="dcterms:W3CDTF">2012-11-21T17:47:00Z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TC300063349990</vt:lpwstr>
  </property>
</Properties>
</file>